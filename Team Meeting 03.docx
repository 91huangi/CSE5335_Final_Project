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03105C" w:rsidRPr="00D60069" w14:paraId="31D008DB" w14:textId="77777777" w:rsidTr="00F63CC1">
        <w:tc>
          <w:tcPr>
            <w:tcW w:w="7650" w:type="dxa"/>
          </w:tcPr>
          <w:p w14:paraId="13E3C1A8" w14:textId="77777777" w:rsidR="0003105C" w:rsidRPr="00D60069" w:rsidRDefault="0003105C" w:rsidP="00F63CC1">
            <w:pPr>
              <w:pStyle w:val="Title"/>
              <w:tabs>
                <w:tab w:val="left" w:pos="4380"/>
              </w:tabs>
            </w:pPr>
            <w:sdt>
              <w:sdtPr>
                <w:id w:val="-473288615"/>
                <w:placeholder>
                  <w:docPart w:val="AA9ABB97027C4E5C858E14E99D796912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  <w:r>
              <w:t xml:space="preserve"> 03</w:t>
            </w:r>
          </w:p>
        </w:tc>
        <w:tc>
          <w:tcPr>
            <w:tcW w:w="2574" w:type="dxa"/>
            <w:vAlign w:val="bottom"/>
          </w:tcPr>
          <w:p w14:paraId="2388FB30" w14:textId="77777777" w:rsidR="0003105C" w:rsidRPr="00D60069" w:rsidRDefault="0003105C" w:rsidP="00F63CC1">
            <w:pPr>
              <w:pStyle w:val="Heading3"/>
            </w:pPr>
            <w:r>
              <w:t>19 Mar 2018</w:t>
            </w:r>
          </w:p>
          <w:p w14:paraId="591919E8" w14:textId="77777777" w:rsidR="0003105C" w:rsidRPr="00D60069" w:rsidRDefault="0003105C" w:rsidP="00F63CC1">
            <w:pPr>
              <w:pStyle w:val="Heading3"/>
            </w:pPr>
            <w:r>
              <w:t>5.30 PM</w:t>
            </w:r>
          </w:p>
          <w:p w14:paraId="3303BF56" w14:textId="77777777" w:rsidR="0003105C" w:rsidRPr="00D60069" w:rsidRDefault="0003105C" w:rsidP="00F63CC1">
            <w:pPr>
              <w:pStyle w:val="Heading3"/>
            </w:pPr>
            <w:r>
              <w:t xml:space="preserve">Location: Library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890"/>
        <w:gridCol w:w="3204"/>
      </w:tblGrid>
      <w:tr w:rsidR="0003105C" w:rsidRPr="00D60069" w14:paraId="4A0A0F73" w14:textId="77777777" w:rsidTr="00F63CC1">
        <w:sdt>
          <w:sdtPr>
            <w:id w:val="125521497"/>
            <w:placeholder>
              <w:docPart w:val="383EACAEB3A34F30AA16E669A1B2500B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14F07F65" w14:textId="77777777" w:rsidR="0003105C" w:rsidRPr="00D60069" w:rsidRDefault="0003105C" w:rsidP="00F63CC1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9540441" w14:textId="77777777" w:rsidR="0003105C" w:rsidRPr="00D60069" w:rsidRDefault="0003105C" w:rsidP="00F63CC1">
            <w:r>
              <w:t>Huang, Ivan</w:t>
            </w:r>
          </w:p>
        </w:tc>
        <w:tc>
          <w:tcPr>
            <w:tcW w:w="1890" w:type="dxa"/>
            <w:tcMar>
              <w:top w:w="144" w:type="dxa"/>
            </w:tcMar>
          </w:tcPr>
          <w:p w14:paraId="57342527" w14:textId="77777777" w:rsidR="0003105C" w:rsidRPr="00D60069" w:rsidRDefault="0003105C" w:rsidP="00F63CC1">
            <w:pPr>
              <w:pStyle w:val="Heading2"/>
              <w:spacing w:after="80"/>
              <w:outlineLvl w:val="1"/>
            </w:pPr>
            <w:sdt>
              <w:sdtPr>
                <w:id w:val="43179591"/>
                <w:placeholder>
                  <w:docPart w:val="7725F14983D24340B55E08D2E397C99A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204" w:type="dxa"/>
            <w:tcMar>
              <w:top w:w="144" w:type="dxa"/>
            </w:tcMar>
          </w:tcPr>
          <w:p w14:paraId="06822675" w14:textId="77777777" w:rsidR="0003105C" w:rsidRPr="00D60069" w:rsidRDefault="0003105C" w:rsidP="00F63CC1">
            <w:pPr>
              <w:spacing w:after="80"/>
            </w:pPr>
            <w:r>
              <w:t>Informal Meeting</w:t>
            </w:r>
          </w:p>
        </w:tc>
      </w:tr>
      <w:tr w:rsidR="0003105C" w:rsidRPr="00D60069" w14:paraId="4D4B6E54" w14:textId="77777777" w:rsidTr="00F63CC1">
        <w:sdt>
          <w:sdtPr>
            <w:id w:val="-1588608660"/>
            <w:placeholder>
              <w:docPart w:val="44B793205C91497DA17603EFCCBD53B9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7EFF8A69" w14:textId="77777777" w:rsidR="0003105C" w:rsidRPr="00D60069" w:rsidRDefault="0003105C" w:rsidP="00F63CC1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2C6DE3F8" w14:textId="77777777" w:rsidR="0003105C" w:rsidRPr="00D60069" w:rsidRDefault="0003105C" w:rsidP="00F63CC1">
            <w:r>
              <w:t>Donala, Suma Madhuri</w:t>
            </w:r>
          </w:p>
        </w:tc>
        <w:tc>
          <w:tcPr>
            <w:tcW w:w="1890" w:type="dxa"/>
          </w:tcPr>
          <w:p w14:paraId="0ECF6475" w14:textId="77777777" w:rsidR="0003105C" w:rsidRPr="00D60069" w:rsidRDefault="0003105C" w:rsidP="00F63CC1">
            <w:pPr>
              <w:pStyle w:val="Heading2"/>
              <w:spacing w:after="80"/>
              <w:outlineLvl w:val="1"/>
            </w:pPr>
            <w:sdt>
              <w:sdtPr>
                <w:id w:val="-1368144302"/>
                <w:placeholder>
                  <w:docPart w:val="245250CC52154ECE942B049F030C5AFC"/>
                </w:placeholder>
                <w:temporary/>
                <w:showingPlcHdr/>
                <w15:appearance w15:val="hidden"/>
              </w:sdtPr>
              <w:sdtContent>
                <w:r w:rsidRPr="00D60069">
                  <w:t>Note taker:</w:t>
                </w:r>
              </w:sdtContent>
            </w:sdt>
          </w:p>
        </w:tc>
        <w:tc>
          <w:tcPr>
            <w:tcW w:w="3204" w:type="dxa"/>
          </w:tcPr>
          <w:p w14:paraId="454D9B4B" w14:textId="77777777" w:rsidR="0003105C" w:rsidRPr="00D60069" w:rsidRDefault="0003105C" w:rsidP="00F63CC1">
            <w:r>
              <w:t>Shetty, Sudeepkumar</w:t>
            </w:r>
          </w:p>
        </w:tc>
      </w:tr>
      <w:tr w:rsidR="0003105C" w:rsidRPr="00D60069" w14:paraId="60065F14" w14:textId="77777777" w:rsidTr="00F63CC1">
        <w:tc>
          <w:tcPr>
            <w:tcW w:w="1946" w:type="dxa"/>
          </w:tcPr>
          <w:p w14:paraId="61D45D70" w14:textId="77777777" w:rsidR="0003105C" w:rsidRPr="00D60069" w:rsidRDefault="0003105C" w:rsidP="00F63CC1">
            <w:pPr>
              <w:pStyle w:val="Heading2"/>
              <w:spacing w:after="80"/>
              <w:outlineLvl w:val="1"/>
            </w:pPr>
            <w:sdt>
              <w:sdtPr>
                <w:id w:val="-1524004931"/>
                <w:placeholder>
                  <w:docPart w:val="D9AAE288A92F429583573F105E45B8AA"/>
                </w:placeholder>
                <w:temporary/>
                <w:showingPlcHdr/>
                <w15:appearance w15:val="hidden"/>
              </w:sdtPr>
              <w:sdtContent>
                <w:r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2B11721F" w14:textId="77777777" w:rsidR="0003105C" w:rsidRPr="00D60069" w:rsidRDefault="0003105C" w:rsidP="00F63CC1">
            <w:r>
              <w:t>Kanagaraj, Raghul Raj</w:t>
            </w:r>
          </w:p>
        </w:tc>
        <w:tc>
          <w:tcPr>
            <w:tcW w:w="1890" w:type="dxa"/>
          </w:tcPr>
          <w:p w14:paraId="5753E055" w14:textId="77777777" w:rsidR="0003105C" w:rsidRPr="00D60069" w:rsidRDefault="0003105C" w:rsidP="00F63CC1">
            <w:pPr>
              <w:pStyle w:val="Heading2"/>
              <w:spacing w:after="80"/>
              <w:outlineLvl w:val="1"/>
            </w:pPr>
          </w:p>
        </w:tc>
        <w:tc>
          <w:tcPr>
            <w:tcW w:w="3204" w:type="dxa"/>
          </w:tcPr>
          <w:p w14:paraId="47D20B40" w14:textId="77777777" w:rsidR="0003105C" w:rsidRPr="00D60069" w:rsidRDefault="0003105C" w:rsidP="00F63CC1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03105C" w:rsidRPr="00D60069" w14:paraId="6FECB15B" w14:textId="77777777" w:rsidTr="00F63CC1">
        <w:tc>
          <w:tcPr>
            <w:tcW w:w="1980" w:type="dxa"/>
            <w:tcMar>
              <w:top w:w="144" w:type="dxa"/>
            </w:tcMar>
          </w:tcPr>
          <w:p w14:paraId="6F7A7162" w14:textId="77777777" w:rsidR="0003105C" w:rsidRPr="00D60069" w:rsidRDefault="0003105C" w:rsidP="00F63CC1">
            <w:pPr>
              <w:pStyle w:val="Heading2"/>
            </w:pPr>
            <w:sdt>
              <w:sdtPr>
                <w:id w:val="-1056473351"/>
                <w:placeholder>
                  <w:docPart w:val="DE9F49A469A54D6A8975D9E3DFB5BA18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475CA4C0" w14:textId="77777777" w:rsidR="0003105C" w:rsidRDefault="0003105C" w:rsidP="00F63CC1">
            <w:r>
              <w:t>Gadiraju, Karthik Varma</w:t>
            </w:r>
          </w:p>
          <w:p w14:paraId="4829462C" w14:textId="77777777" w:rsidR="0003105C" w:rsidRDefault="0003105C" w:rsidP="00F63CC1">
            <w:r>
              <w:t>Huang, Ivan</w:t>
            </w:r>
          </w:p>
          <w:p w14:paraId="7275D974" w14:textId="77777777" w:rsidR="0003105C" w:rsidRDefault="0003105C" w:rsidP="00F63CC1">
            <w:r>
              <w:t>Shetty, Sudeepkumar</w:t>
            </w:r>
          </w:p>
          <w:p w14:paraId="2E241E51" w14:textId="77777777" w:rsidR="0003105C" w:rsidRDefault="0003105C" w:rsidP="00F63CC1">
            <w:r>
              <w:t>Donala, Suma Madhuri</w:t>
            </w:r>
          </w:p>
          <w:p w14:paraId="3AABE7E9" w14:textId="77777777" w:rsidR="0003105C" w:rsidRPr="00D60069" w:rsidRDefault="0003105C" w:rsidP="00F63CC1">
            <w:r>
              <w:t>Kanagaraj, Raghul Raj</w:t>
            </w:r>
          </w:p>
        </w:tc>
      </w:tr>
      <w:tr w:rsidR="0003105C" w:rsidRPr="00D60069" w14:paraId="34903DF6" w14:textId="77777777" w:rsidTr="00F63CC1">
        <w:tc>
          <w:tcPr>
            <w:tcW w:w="1980" w:type="dxa"/>
          </w:tcPr>
          <w:p w14:paraId="665CD67C" w14:textId="77777777" w:rsidR="0003105C" w:rsidRPr="00D60069" w:rsidRDefault="0003105C" w:rsidP="00F63CC1">
            <w:pPr>
              <w:pStyle w:val="Heading2"/>
            </w:pPr>
          </w:p>
        </w:tc>
        <w:tc>
          <w:tcPr>
            <w:tcW w:w="8244" w:type="dxa"/>
          </w:tcPr>
          <w:p w14:paraId="129D3894" w14:textId="77777777" w:rsidR="0003105C" w:rsidRPr="00D60069" w:rsidRDefault="0003105C" w:rsidP="00F63CC1"/>
        </w:tc>
      </w:tr>
    </w:tbl>
    <w:sdt>
      <w:sdtPr>
        <w:id w:val="2077621069"/>
        <w:placeholder>
          <w:docPart w:val="D598DD151C134925940500C81861F237"/>
        </w:placeholder>
        <w:temporary/>
        <w:showingPlcHdr/>
        <w15:appearance w15:val="hidden"/>
      </w:sdtPr>
      <w:sdtContent>
        <w:p w14:paraId="1CA5E90D" w14:textId="77777777" w:rsidR="0003105C" w:rsidRPr="00D60069" w:rsidRDefault="0003105C" w:rsidP="0003105C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03105C" w:rsidRPr="00D60069" w14:paraId="6BC208C5" w14:textId="77777777" w:rsidTr="00F63CC1">
        <w:tc>
          <w:tcPr>
            <w:tcW w:w="1620" w:type="dxa"/>
          </w:tcPr>
          <w:p w14:paraId="23EA53AB" w14:textId="77777777" w:rsidR="0003105C" w:rsidRPr="00D60069" w:rsidRDefault="0003105C" w:rsidP="00F63CC1">
            <w:pPr>
              <w:pStyle w:val="Heading2"/>
            </w:pPr>
            <w:sdt>
              <w:sdtPr>
                <w:id w:val="394248544"/>
                <w:placeholder>
                  <w:docPart w:val="5A2F240A7FBD423AAEEEE1BE506CB39A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F988695" w14:textId="77777777" w:rsidR="0003105C" w:rsidRPr="00D60069" w:rsidRDefault="0003105C" w:rsidP="00F63CC1">
            <w:r>
              <w:t>Workflow and database design</w:t>
            </w:r>
          </w:p>
        </w:tc>
        <w:tc>
          <w:tcPr>
            <w:tcW w:w="1324" w:type="dxa"/>
          </w:tcPr>
          <w:p w14:paraId="496FFC90" w14:textId="77777777" w:rsidR="0003105C" w:rsidRPr="00D60069" w:rsidRDefault="0003105C" w:rsidP="00F63CC1">
            <w:pPr>
              <w:pStyle w:val="Heading2"/>
            </w:pPr>
            <w:sdt>
              <w:sdtPr>
                <w:id w:val="-552380908"/>
                <w:placeholder>
                  <w:docPart w:val="9D5E1EA1FFA244E0B23136F9A3CAB587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6838F2A8" w14:textId="77777777" w:rsidR="0003105C" w:rsidRPr="00D60069" w:rsidRDefault="0003105C" w:rsidP="00F63CC1">
            <w:r>
              <w:t>Gadiraju, Karthik Varma</w:t>
            </w:r>
          </w:p>
        </w:tc>
      </w:tr>
    </w:tbl>
    <w:p w14:paraId="0DD7636F" w14:textId="77777777" w:rsidR="0003105C" w:rsidRPr="00D60069" w:rsidRDefault="0003105C" w:rsidP="0003105C">
      <w:pPr>
        <w:pStyle w:val="Heading4"/>
      </w:pPr>
      <w:sdt>
        <w:sdtPr>
          <w:id w:val="-1576670455"/>
          <w:placeholder>
            <w:docPart w:val="217EEDB24E7F4B3399A30B670DEF7B91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1B0E422A" w14:textId="77777777" w:rsidR="0003105C" w:rsidRPr="00D60069" w:rsidRDefault="0003105C" w:rsidP="0003105C">
      <w:r>
        <w:t>To design a database and populate with test data.</w:t>
      </w:r>
    </w:p>
    <w:p w14:paraId="0D0CF883" w14:textId="77777777" w:rsidR="0003105C" w:rsidRPr="00D60069" w:rsidRDefault="0003105C" w:rsidP="0003105C">
      <w:pPr>
        <w:pStyle w:val="Heading4"/>
      </w:pPr>
      <w:sdt>
        <w:sdtPr>
          <w:id w:val="311528828"/>
          <w:placeholder>
            <w:docPart w:val="CDFAE5F292BB46B5A11185C0B6AA27EF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45A6765B" w14:textId="77777777" w:rsidR="0003105C" w:rsidRPr="00D60069" w:rsidRDefault="0003105C" w:rsidP="0003105C">
      <w:r>
        <w:t>Database is populated with test data and workflow for the project is designed.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03105C" w:rsidRPr="00D60069" w14:paraId="6B9D8255" w14:textId="77777777" w:rsidTr="00F63CC1">
        <w:trPr>
          <w:tblHeader/>
        </w:trPr>
        <w:tc>
          <w:tcPr>
            <w:tcW w:w="5310" w:type="dxa"/>
            <w:vAlign w:val="bottom"/>
          </w:tcPr>
          <w:p w14:paraId="1E1766D0" w14:textId="77777777" w:rsidR="0003105C" w:rsidRPr="00D60069" w:rsidRDefault="0003105C" w:rsidP="00F63CC1">
            <w:pPr>
              <w:pStyle w:val="Heading2"/>
              <w:spacing w:after="80"/>
              <w:outlineLvl w:val="1"/>
            </w:pPr>
            <w:sdt>
              <w:sdtPr>
                <w:id w:val="913908464"/>
                <w:placeholder>
                  <w:docPart w:val="1A13ADECE1944FADA10B3B6309A9DB8B"/>
                </w:placeholder>
                <w:temporary/>
                <w:showingPlcHdr/>
                <w15:appearance w15:val="hidden"/>
              </w:sdtPr>
              <w:sdtContent>
                <w:r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02D006AB" w14:textId="77777777" w:rsidR="0003105C" w:rsidRPr="00D60069" w:rsidRDefault="0003105C" w:rsidP="00F63CC1">
            <w:pPr>
              <w:pStyle w:val="Heading2"/>
              <w:spacing w:after="80"/>
              <w:outlineLvl w:val="1"/>
            </w:pPr>
            <w:sdt>
              <w:sdtPr>
                <w:id w:val="-1729839546"/>
                <w:placeholder>
                  <w:docPart w:val="83200E013286455A8F6E7AC2CA4DB2DD"/>
                </w:placeholder>
                <w:temporary/>
                <w:showingPlcHdr/>
                <w15:appearance w15:val="hidden"/>
              </w:sdtPr>
              <w:sdtContent>
                <w:r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19C7E14" w14:textId="77777777" w:rsidR="0003105C" w:rsidRPr="00D60069" w:rsidRDefault="0003105C" w:rsidP="00F63CC1">
            <w:pPr>
              <w:pStyle w:val="Heading2"/>
              <w:spacing w:after="80"/>
              <w:outlineLvl w:val="1"/>
            </w:pPr>
            <w:sdt>
              <w:sdtPr>
                <w:id w:val="-564032073"/>
                <w:placeholder>
                  <w:docPart w:val="6657DD5362E94AC6B39F19D7349BABB8"/>
                </w:placeholder>
                <w:temporary/>
                <w:showingPlcHdr/>
                <w15:appearance w15:val="hidden"/>
              </w:sdtPr>
              <w:sdtContent>
                <w:r w:rsidRPr="00D60069">
                  <w:t>Deadline</w:t>
                </w:r>
              </w:sdtContent>
            </w:sdt>
          </w:p>
        </w:tc>
      </w:tr>
      <w:tr w:rsidR="0003105C" w:rsidRPr="00D60069" w14:paraId="2062CB7C" w14:textId="77777777" w:rsidTr="00F63CC1">
        <w:tc>
          <w:tcPr>
            <w:tcW w:w="5310" w:type="dxa"/>
          </w:tcPr>
          <w:p w14:paraId="149DE924" w14:textId="77777777" w:rsidR="0003105C" w:rsidRDefault="0003105C" w:rsidP="00F63CC1">
            <w:pPr>
              <w:pStyle w:val="ListBullet"/>
              <w:spacing w:after="80"/>
            </w:pPr>
            <w:r>
              <w:t>Code is shared through GitHub</w:t>
            </w:r>
          </w:p>
          <w:p w14:paraId="0905D0E4" w14:textId="77777777" w:rsidR="0003105C" w:rsidRDefault="0003105C" w:rsidP="00F63CC1">
            <w:pPr>
              <w:pStyle w:val="ListBullet"/>
              <w:spacing w:after="80"/>
            </w:pPr>
            <w:r>
              <w:t>Database Schema has been designed</w:t>
            </w:r>
          </w:p>
          <w:p w14:paraId="3F2B60E4" w14:textId="77777777" w:rsidR="0003105C" w:rsidRDefault="0003105C" w:rsidP="00F63CC1">
            <w:pPr>
              <w:pStyle w:val="ListBullet"/>
              <w:spacing w:after="80"/>
            </w:pPr>
            <w:r>
              <w:t xml:space="preserve">Made changes to code and tested the </w:t>
            </w:r>
          </w:p>
          <w:p w14:paraId="7E30EF27" w14:textId="364204E0" w:rsidR="0003105C" w:rsidRPr="00D60069" w:rsidRDefault="0003105C" w:rsidP="00F63CC1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 xml:space="preserve">database </w:t>
            </w:r>
            <w:bookmarkStart w:id="0" w:name="_GoBack"/>
            <w:bookmarkEnd w:id="0"/>
          </w:p>
        </w:tc>
        <w:tc>
          <w:tcPr>
            <w:tcW w:w="3060" w:type="dxa"/>
          </w:tcPr>
          <w:p w14:paraId="3653B3B0" w14:textId="77777777" w:rsidR="0003105C" w:rsidRDefault="0003105C" w:rsidP="00F63CC1">
            <w:r>
              <w:t>Gadiraju, Karthik Varma</w:t>
            </w:r>
          </w:p>
          <w:p w14:paraId="44213EFA" w14:textId="77777777" w:rsidR="0003105C" w:rsidRDefault="0003105C" w:rsidP="00F63CC1">
            <w:r>
              <w:t>Huang, Ivan</w:t>
            </w:r>
          </w:p>
          <w:p w14:paraId="4A79E711" w14:textId="77777777" w:rsidR="0003105C" w:rsidRDefault="0003105C" w:rsidP="00F63CC1">
            <w:r>
              <w:t>Shetty, Sudeepkumar</w:t>
            </w:r>
          </w:p>
          <w:p w14:paraId="41A266BF" w14:textId="77777777" w:rsidR="0003105C" w:rsidRDefault="0003105C" w:rsidP="00F63CC1">
            <w:r>
              <w:t>Donala, Suma Madhuri</w:t>
            </w:r>
          </w:p>
          <w:p w14:paraId="0E4C72A0" w14:textId="77777777" w:rsidR="0003105C" w:rsidRPr="00D60069" w:rsidRDefault="0003105C" w:rsidP="00F63CC1">
            <w:pPr>
              <w:spacing w:after="80"/>
            </w:pPr>
            <w:r>
              <w:t>Kanagaraj, Raghul Raj</w:t>
            </w:r>
          </w:p>
        </w:tc>
        <w:tc>
          <w:tcPr>
            <w:tcW w:w="1854" w:type="dxa"/>
          </w:tcPr>
          <w:p w14:paraId="25D6114F" w14:textId="77777777" w:rsidR="0003105C" w:rsidRPr="00D60069" w:rsidRDefault="0003105C" w:rsidP="00F63CC1">
            <w:pPr>
              <w:spacing w:after="80"/>
            </w:pPr>
            <w:r>
              <w:t>19 March 2018</w:t>
            </w:r>
          </w:p>
        </w:tc>
      </w:tr>
    </w:tbl>
    <w:p w14:paraId="092507FA" w14:textId="77777777" w:rsidR="0003105C" w:rsidRPr="00D60069" w:rsidRDefault="0003105C" w:rsidP="0003105C">
      <w:pPr>
        <w:pStyle w:val="Heading1"/>
      </w:pPr>
      <w:sdt>
        <w:sdtPr>
          <w:id w:val="254864989"/>
          <w:placeholder>
            <w:docPart w:val="72B5E7AEE3E440EBA380243A0485F21E"/>
          </w:placeholder>
          <w:temporary/>
          <w:showingPlcHdr/>
          <w15:appearance w15:val="hidden"/>
        </w:sdtPr>
        <w:sdtContent>
          <w:r w:rsidRPr="00D60069">
            <w:t>Other Information</w:t>
          </w:r>
        </w:sdtContent>
      </w:sdt>
    </w:p>
    <w:p w14:paraId="6CAFB093" w14:textId="77777777" w:rsidR="0003105C" w:rsidRPr="00D60069" w:rsidRDefault="0003105C" w:rsidP="0003105C">
      <w:pPr>
        <w:pStyle w:val="Heading4"/>
      </w:pPr>
      <w:sdt>
        <w:sdtPr>
          <w:id w:val="-579441841"/>
          <w:placeholder>
            <w:docPart w:val="14642ED2DA2C4300AAF5FD20F9C29277"/>
          </w:placeholder>
          <w:temporary/>
          <w:showingPlcHdr/>
          <w15:appearance w15:val="hidden"/>
        </w:sdtPr>
        <w:sdtContent>
          <w:r w:rsidRPr="00D60069">
            <w:t>Observers:</w:t>
          </w:r>
        </w:sdtContent>
      </w:sdt>
    </w:p>
    <w:p w14:paraId="2B15DE6E" w14:textId="77777777" w:rsidR="0003105C" w:rsidRDefault="0003105C" w:rsidP="0003105C">
      <w:r>
        <w:t>Gadiraju, Karthik Varma</w:t>
      </w:r>
    </w:p>
    <w:p w14:paraId="0102F283" w14:textId="77777777" w:rsidR="0003105C" w:rsidRDefault="0003105C" w:rsidP="0003105C">
      <w:r>
        <w:t>Huang, Ivan</w:t>
      </w:r>
    </w:p>
    <w:p w14:paraId="691E492E" w14:textId="77777777" w:rsidR="0003105C" w:rsidRDefault="0003105C" w:rsidP="0003105C">
      <w:r>
        <w:t>Shetty, Sudeepkumar</w:t>
      </w:r>
    </w:p>
    <w:p w14:paraId="49EA4F64" w14:textId="77777777" w:rsidR="0003105C" w:rsidRDefault="0003105C" w:rsidP="0003105C">
      <w:r>
        <w:t>Donala, Suma Madhuri</w:t>
      </w:r>
    </w:p>
    <w:p w14:paraId="3CF480ED" w14:textId="77777777" w:rsidR="0003105C" w:rsidRPr="00D60069" w:rsidRDefault="0003105C" w:rsidP="0003105C">
      <w:r>
        <w:t>Kanagaraj, Raghul Raj</w:t>
      </w:r>
    </w:p>
    <w:p w14:paraId="0B02D686" w14:textId="77777777" w:rsidR="0003105C" w:rsidRPr="00D60069" w:rsidRDefault="0003105C" w:rsidP="0003105C">
      <w:pPr>
        <w:pStyle w:val="Heading4"/>
      </w:pPr>
      <w:sdt>
        <w:sdtPr>
          <w:id w:val="422541294"/>
          <w:placeholder>
            <w:docPart w:val="5616D657142743098B8A6C65C521F614"/>
          </w:placeholder>
          <w:temporary/>
          <w:showingPlcHdr/>
          <w15:appearance w15:val="hidden"/>
        </w:sdtPr>
        <w:sdtContent>
          <w:r w:rsidRPr="00D60069">
            <w:t>Resources:</w:t>
          </w:r>
        </w:sdtContent>
      </w:sdt>
    </w:p>
    <w:p w14:paraId="06EC7EAB" w14:textId="77777777" w:rsidR="0003105C" w:rsidRPr="00D60069" w:rsidRDefault="0003105C" w:rsidP="0003105C">
      <w:r>
        <w:t>LinkedIn, Indeed</w:t>
      </w:r>
    </w:p>
    <w:p w14:paraId="39C40B23" w14:textId="77777777" w:rsidR="0003105C" w:rsidRPr="00D60069" w:rsidRDefault="0003105C" w:rsidP="0003105C">
      <w:pPr>
        <w:pStyle w:val="Heading4"/>
      </w:pPr>
      <w:sdt>
        <w:sdtPr>
          <w:id w:val="1166134378"/>
          <w:placeholder>
            <w:docPart w:val="41B3D6EEAD3C4316AA826E620C4C42EC"/>
          </w:placeholder>
          <w:temporary/>
          <w:showingPlcHdr/>
          <w15:appearance w15:val="hidden"/>
        </w:sdtPr>
        <w:sdtContent>
          <w:r w:rsidRPr="00D60069">
            <w:t>Special notes:</w:t>
          </w:r>
        </w:sdtContent>
      </w:sdt>
    </w:p>
    <w:p w14:paraId="30EC0D37" w14:textId="77777777" w:rsidR="0003105C" w:rsidRDefault="0003105C" w:rsidP="0003105C">
      <w:r>
        <w:t>Discussed about database design and implementation</w:t>
      </w:r>
    </w:p>
    <w:p w14:paraId="0C846B9D" w14:textId="1061D2E1" w:rsidR="002B2D13" w:rsidRPr="0003105C" w:rsidRDefault="002B2D13" w:rsidP="0003105C"/>
    <w:sectPr w:rsidR="002B2D13" w:rsidRPr="0003105C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09558" w14:textId="77777777" w:rsidR="00F845EC" w:rsidRDefault="00F845EC">
      <w:pPr>
        <w:spacing w:before="0" w:after="0"/>
      </w:pPr>
      <w:r>
        <w:separator/>
      </w:r>
    </w:p>
  </w:endnote>
  <w:endnote w:type="continuationSeparator" w:id="0">
    <w:p w14:paraId="6791D133" w14:textId="77777777" w:rsidR="00F845EC" w:rsidRDefault="00F845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E258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4D244" w14:textId="77777777" w:rsidR="00F845EC" w:rsidRDefault="00F845EC">
      <w:pPr>
        <w:spacing w:before="0" w:after="0"/>
      </w:pPr>
      <w:r>
        <w:separator/>
      </w:r>
    </w:p>
  </w:footnote>
  <w:footnote w:type="continuationSeparator" w:id="0">
    <w:p w14:paraId="7620EBEB" w14:textId="77777777" w:rsidR="00F845EC" w:rsidRDefault="00F845E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7BAB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5C"/>
    <w:rsid w:val="0003105C"/>
    <w:rsid w:val="001E0877"/>
    <w:rsid w:val="002B2D13"/>
    <w:rsid w:val="0034721D"/>
    <w:rsid w:val="003D5BF7"/>
    <w:rsid w:val="003F257D"/>
    <w:rsid w:val="005A7328"/>
    <w:rsid w:val="006344A8"/>
    <w:rsid w:val="00734EEC"/>
    <w:rsid w:val="007F04FA"/>
    <w:rsid w:val="00D60069"/>
    <w:rsid w:val="00D62E01"/>
    <w:rsid w:val="00D661EE"/>
    <w:rsid w:val="00E048B4"/>
    <w:rsid w:val="00F434DD"/>
    <w:rsid w:val="00F8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BBDA44"/>
  <w15:docId w15:val="{F7E8D180-09C9-4318-B220-DE2FE737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05C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a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9ABB97027C4E5C858E14E99D796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8497-4325-475B-A44B-B40FC76CEDD6}"/>
      </w:docPartPr>
      <w:docPartBody>
        <w:p w:rsidR="00000000" w:rsidRDefault="00274DB7" w:rsidP="00274DB7">
          <w:pPr>
            <w:pStyle w:val="AA9ABB97027C4E5C858E14E99D796912"/>
          </w:pPr>
          <w:r>
            <w:t>Team Meeting</w:t>
          </w:r>
        </w:p>
      </w:docPartBody>
    </w:docPart>
    <w:docPart>
      <w:docPartPr>
        <w:name w:val="383EACAEB3A34F30AA16E669A1B25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35AC7-AEB6-4C21-A405-1BC6AEEE4A80}"/>
      </w:docPartPr>
      <w:docPartBody>
        <w:p w:rsidR="00000000" w:rsidRDefault="00274DB7" w:rsidP="00274DB7">
          <w:pPr>
            <w:pStyle w:val="383EACAEB3A34F30AA16E669A1B2500B"/>
          </w:pPr>
          <w:r w:rsidRPr="00E048B4">
            <w:t>Meeting called by:</w:t>
          </w:r>
        </w:p>
      </w:docPartBody>
    </w:docPart>
    <w:docPart>
      <w:docPartPr>
        <w:name w:val="7725F14983D24340B55E08D2E397C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11BCE-F7C2-49E5-8DFA-B38C89D4DA03}"/>
      </w:docPartPr>
      <w:docPartBody>
        <w:p w:rsidR="00000000" w:rsidRDefault="00274DB7" w:rsidP="00274DB7">
          <w:pPr>
            <w:pStyle w:val="7725F14983D24340B55E08D2E397C99A"/>
          </w:pPr>
          <w:r w:rsidRPr="00E048B4">
            <w:t>Type of meeting:</w:t>
          </w:r>
        </w:p>
      </w:docPartBody>
    </w:docPart>
    <w:docPart>
      <w:docPartPr>
        <w:name w:val="44B793205C91497DA17603EFCCBD5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C0D0E-0EAA-4048-AE18-610FC36CD9C7}"/>
      </w:docPartPr>
      <w:docPartBody>
        <w:p w:rsidR="00000000" w:rsidRDefault="00274DB7" w:rsidP="00274DB7">
          <w:pPr>
            <w:pStyle w:val="44B793205C91497DA17603EFCCBD53B9"/>
          </w:pPr>
          <w:r w:rsidRPr="00E048B4">
            <w:t>Facilitator:</w:t>
          </w:r>
        </w:p>
      </w:docPartBody>
    </w:docPart>
    <w:docPart>
      <w:docPartPr>
        <w:name w:val="245250CC52154ECE942B049F030C5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E63A1-98D7-4859-9C36-F2C227B2F14F}"/>
      </w:docPartPr>
      <w:docPartBody>
        <w:p w:rsidR="00000000" w:rsidRDefault="00274DB7" w:rsidP="00274DB7">
          <w:pPr>
            <w:pStyle w:val="245250CC52154ECE942B049F030C5AFC"/>
          </w:pPr>
          <w:r w:rsidRPr="00E048B4">
            <w:t>Note taker:</w:t>
          </w:r>
        </w:p>
      </w:docPartBody>
    </w:docPart>
    <w:docPart>
      <w:docPartPr>
        <w:name w:val="D9AAE288A92F429583573F105E45B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14CAF-BEC6-4CD1-AC33-B5562F7761AA}"/>
      </w:docPartPr>
      <w:docPartBody>
        <w:p w:rsidR="00000000" w:rsidRDefault="00274DB7" w:rsidP="00274DB7">
          <w:pPr>
            <w:pStyle w:val="D9AAE288A92F429583573F105E45B8AA"/>
          </w:pPr>
          <w:r w:rsidRPr="00E048B4">
            <w:t>Timekeeper:</w:t>
          </w:r>
        </w:p>
      </w:docPartBody>
    </w:docPart>
    <w:docPart>
      <w:docPartPr>
        <w:name w:val="DE9F49A469A54D6A8975D9E3DFB5B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F15A-4DFD-4238-AA0C-61AE5EB2C44F}"/>
      </w:docPartPr>
      <w:docPartBody>
        <w:p w:rsidR="00000000" w:rsidRDefault="00274DB7" w:rsidP="00274DB7">
          <w:pPr>
            <w:pStyle w:val="DE9F49A469A54D6A8975D9E3DFB5BA18"/>
          </w:pPr>
          <w:r>
            <w:t>Attendees:</w:t>
          </w:r>
        </w:p>
      </w:docPartBody>
    </w:docPart>
    <w:docPart>
      <w:docPartPr>
        <w:name w:val="D598DD151C134925940500C81861F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8C622-C0DC-4208-BF02-129C4D09B545}"/>
      </w:docPartPr>
      <w:docPartBody>
        <w:p w:rsidR="00000000" w:rsidRDefault="00274DB7" w:rsidP="00274DB7">
          <w:pPr>
            <w:pStyle w:val="D598DD151C134925940500C81861F237"/>
          </w:pPr>
          <w:r>
            <w:t>Minutes</w:t>
          </w:r>
        </w:p>
      </w:docPartBody>
    </w:docPart>
    <w:docPart>
      <w:docPartPr>
        <w:name w:val="5A2F240A7FBD423AAEEEE1BE506CB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3C5-B7D7-4D70-A8AB-CE5D7414E70C}"/>
      </w:docPartPr>
      <w:docPartBody>
        <w:p w:rsidR="00000000" w:rsidRDefault="00274DB7" w:rsidP="00274DB7">
          <w:pPr>
            <w:pStyle w:val="5A2F240A7FBD423AAEEEE1BE506CB39A"/>
          </w:pPr>
          <w:r>
            <w:t>Agenda item:</w:t>
          </w:r>
        </w:p>
      </w:docPartBody>
    </w:docPart>
    <w:docPart>
      <w:docPartPr>
        <w:name w:val="9D5E1EA1FFA244E0B23136F9A3CAB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24B7F-4422-40B0-B76B-8C297E349274}"/>
      </w:docPartPr>
      <w:docPartBody>
        <w:p w:rsidR="00000000" w:rsidRDefault="00274DB7" w:rsidP="00274DB7">
          <w:pPr>
            <w:pStyle w:val="9D5E1EA1FFA244E0B23136F9A3CAB587"/>
          </w:pPr>
          <w:r>
            <w:t>Presenter:</w:t>
          </w:r>
        </w:p>
      </w:docPartBody>
    </w:docPart>
    <w:docPart>
      <w:docPartPr>
        <w:name w:val="217EEDB24E7F4B3399A30B670DEF7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53335-E2FB-456A-A08E-F26E72316594}"/>
      </w:docPartPr>
      <w:docPartBody>
        <w:p w:rsidR="00000000" w:rsidRDefault="00274DB7" w:rsidP="00274DB7">
          <w:pPr>
            <w:pStyle w:val="217EEDB24E7F4B3399A30B670DEF7B91"/>
          </w:pPr>
          <w:r>
            <w:t>Discussion:</w:t>
          </w:r>
        </w:p>
      </w:docPartBody>
    </w:docPart>
    <w:docPart>
      <w:docPartPr>
        <w:name w:val="CDFAE5F292BB46B5A11185C0B6AA2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89999-F5C3-44A2-8FB6-6732F447053D}"/>
      </w:docPartPr>
      <w:docPartBody>
        <w:p w:rsidR="00000000" w:rsidRDefault="00274DB7" w:rsidP="00274DB7">
          <w:pPr>
            <w:pStyle w:val="CDFAE5F292BB46B5A11185C0B6AA27EF"/>
          </w:pPr>
          <w:r>
            <w:t>Conclusions:</w:t>
          </w:r>
        </w:p>
      </w:docPartBody>
    </w:docPart>
    <w:docPart>
      <w:docPartPr>
        <w:name w:val="1A13ADECE1944FADA10B3B6309A9D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FFEEF-2AF8-4B3E-9E75-CAE5C24B0023}"/>
      </w:docPartPr>
      <w:docPartBody>
        <w:p w:rsidR="00000000" w:rsidRDefault="00274DB7" w:rsidP="00274DB7">
          <w:pPr>
            <w:pStyle w:val="1A13ADECE1944FADA10B3B6309A9DB8B"/>
          </w:pPr>
          <w:r>
            <w:t>Action items</w:t>
          </w:r>
        </w:p>
      </w:docPartBody>
    </w:docPart>
    <w:docPart>
      <w:docPartPr>
        <w:name w:val="83200E013286455A8F6E7AC2CA4DB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5167-BBFF-42E2-891A-2600F18A6026}"/>
      </w:docPartPr>
      <w:docPartBody>
        <w:p w:rsidR="00000000" w:rsidRDefault="00274DB7" w:rsidP="00274DB7">
          <w:pPr>
            <w:pStyle w:val="83200E013286455A8F6E7AC2CA4DB2DD"/>
          </w:pPr>
          <w:r>
            <w:t>Person responsible</w:t>
          </w:r>
        </w:p>
      </w:docPartBody>
    </w:docPart>
    <w:docPart>
      <w:docPartPr>
        <w:name w:val="6657DD5362E94AC6B39F19D7349BA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AA826-87F1-4A32-9D44-76FF9156D3F3}"/>
      </w:docPartPr>
      <w:docPartBody>
        <w:p w:rsidR="00000000" w:rsidRDefault="00274DB7" w:rsidP="00274DB7">
          <w:pPr>
            <w:pStyle w:val="6657DD5362E94AC6B39F19D7349BABB8"/>
          </w:pPr>
          <w:r>
            <w:t>Deadline</w:t>
          </w:r>
        </w:p>
      </w:docPartBody>
    </w:docPart>
    <w:docPart>
      <w:docPartPr>
        <w:name w:val="72B5E7AEE3E440EBA380243A0485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FD7B7-7A66-4C19-BAA8-348FB24FA6DB}"/>
      </w:docPartPr>
      <w:docPartBody>
        <w:p w:rsidR="00000000" w:rsidRDefault="00274DB7" w:rsidP="00274DB7">
          <w:pPr>
            <w:pStyle w:val="72B5E7AEE3E440EBA380243A0485F21E"/>
          </w:pPr>
          <w:r>
            <w:t>Other Information</w:t>
          </w:r>
        </w:p>
      </w:docPartBody>
    </w:docPart>
    <w:docPart>
      <w:docPartPr>
        <w:name w:val="14642ED2DA2C4300AAF5FD20F9C29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53826-0242-4969-B99E-E891297DF98B}"/>
      </w:docPartPr>
      <w:docPartBody>
        <w:p w:rsidR="00000000" w:rsidRDefault="00274DB7" w:rsidP="00274DB7">
          <w:pPr>
            <w:pStyle w:val="14642ED2DA2C4300AAF5FD20F9C29277"/>
          </w:pPr>
          <w:r>
            <w:t>Observers:</w:t>
          </w:r>
        </w:p>
      </w:docPartBody>
    </w:docPart>
    <w:docPart>
      <w:docPartPr>
        <w:name w:val="5616D657142743098B8A6C65C521F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34551-92E2-4222-9CF0-892B98182956}"/>
      </w:docPartPr>
      <w:docPartBody>
        <w:p w:rsidR="00000000" w:rsidRDefault="00274DB7" w:rsidP="00274DB7">
          <w:pPr>
            <w:pStyle w:val="5616D657142743098B8A6C65C521F614"/>
          </w:pPr>
          <w:r>
            <w:t>Resources:</w:t>
          </w:r>
        </w:p>
      </w:docPartBody>
    </w:docPart>
    <w:docPart>
      <w:docPartPr>
        <w:name w:val="41B3D6EEAD3C4316AA826E620C4C4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DF056-3C72-4A52-B368-54CC08AB6EE6}"/>
      </w:docPartPr>
      <w:docPartBody>
        <w:p w:rsidR="00000000" w:rsidRDefault="00274DB7" w:rsidP="00274DB7">
          <w:pPr>
            <w:pStyle w:val="41B3D6EEAD3C4316AA826E620C4C42EC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B7"/>
    <w:rsid w:val="00126618"/>
    <w:rsid w:val="0027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2EA25665D46A3BE3FBEB60479ACFC">
    <w:name w:val="C682EA25665D46A3BE3FBEB60479ACFC"/>
  </w:style>
  <w:style w:type="paragraph" w:customStyle="1" w:styleId="686D0DC89AB542969870F287DB56674A">
    <w:name w:val="686D0DC89AB542969870F287DB56674A"/>
  </w:style>
  <w:style w:type="paragraph" w:customStyle="1" w:styleId="A4882391972441C49CB910706B977017">
    <w:name w:val="A4882391972441C49CB910706B977017"/>
  </w:style>
  <w:style w:type="paragraph" w:customStyle="1" w:styleId="55B5BDFFEAFA468F9E13F13F5D94B9DC">
    <w:name w:val="55B5BDFFEAFA468F9E13F13F5D94B9DC"/>
  </w:style>
  <w:style w:type="paragraph" w:customStyle="1" w:styleId="EEFDEAB007304C04B7874B1BDEC9DB5E">
    <w:name w:val="EEFDEAB007304C04B7874B1BDEC9DB5E"/>
  </w:style>
  <w:style w:type="paragraph" w:customStyle="1" w:styleId="F72A39DFA57D4C768A9DAE40CEFBAB2E">
    <w:name w:val="F72A39DFA57D4C768A9DAE40CEFBAB2E"/>
  </w:style>
  <w:style w:type="paragraph" w:customStyle="1" w:styleId="4AF808EDB3374CACB771A50D1C1BF1EE">
    <w:name w:val="4AF808EDB3374CACB771A50D1C1BF1EE"/>
  </w:style>
  <w:style w:type="paragraph" w:customStyle="1" w:styleId="15E81A7A958F4AE8B2488A5743B1F534">
    <w:name w:val="15E81A7A958F4AE8B2488A5743B1F534"/>
  </w:style>
  <w:style w:type="paragraph" w:customStyle="1" w:styleId="D7E9483C66B44253971723849F9A3E4A">
    <w:name w:val="D7E9483C66B44253971723849F9A3E4A"/>
  </w:style>
  <w:style w:type="paragraph" w:customStyle="1" w:styleId="B6481F676910435B89190F83CF69E4A0">
    <w:name w:val="B6481F676910435B89190F83CF69E4A0"/>
  </w:style>
  <w:style w:type="paragraph" w:customStyle="1" w:styleId="97195A3D5F784EB2AF406CD006BB3502">
    <w:name w:val="97195A3D5F784EB2AF406CD006BB3502"/>
  </w:style>
  <w:style w:type="paragraph" w:customStyle="1" w:styleId="C13EB9E9DC8B40DBB7C8CF009D127A48">
    <w:name w:val="C13EB9E9DC8B40DBB7C8CF009D127A48"/>
  </w:style>
  <w:style w:type="paragraph" w:customStyle="1" w:styleId="DF28E561729D447A85DF064829B20227">
    <w:name w:val="DF28E561729D447A85DF064829B20227"/>
  </w:style>
  <w:style w:type="paragraph" w:customStyle="1" w:styleId="977AFCD0F9614FE7B82C71822565AD01">
    <w:name w:val="977AFCD0F9614FE7B82C71822565AD01"/>
  </w:style>
  <w:style w:type="paragraph" w:customStyle="1" w:styleId="52CA824CA46141D8958E2FCBBC43A407">
    <w:name w:val="52CA824CA46141D8958E2FCBBC43A407"/>
  </w:style>
  <w:style w:type="paragraph" w:customStyle="1" w:styleId="506EFE4104FE40409AC64ABD528E64BF">
    <w:name w:val="506EFE4104FE40409AC64ABD528E64BF"/>
  </w:style>
  <w:style w:type="paragraph" w:customStyle="1" w:styleId="9AA8032B9CED4AFF8B02275ACB7CD806">
    <w:name w:val="9AA8032B9CED4AFF8B02275ACB7CD806"/>
  </w:style>
  <w:style w:type="paragraph" w:customStyle="1" w:styleId="8143C412708D4438BFBFEC4AEB6FE23A">
    <w:name w:val="8143C412708D4438BFBFEC4AEB6FE23A"/>
  </w:style>
  <w:style w:type="paragraph" w:customStyle="1" w:styleId="F4F9ECD806454E9CBD88772EAA3D26E8">
    <w:name w:val="F4F9ECD806454E9CBD88772EAA3D26E8"/>
  </w:style>
  <w:style w:type="paragraph" w:customStyle="1" w:styleId="33A55C5AA0484EDC80EE97A656C209C1">
    <w:name w:val="33A55C5AA0484EDC80EE97A656C209C1"/>
  </w:style>
  <w:style w:type="paragraph" w:customStyle="1" w:styleId="4E4B4F887FE84EC6A068FAB7D4A15EFD">
    <w:name w:val="4E4B4F887FE84EC6A068FAB7D4A15EFD"/>
  </w:style>
  <w:style w:type="paragraph" w:customStyle="1" w:styleId="C0A332CCCD1A4C4E9A0127FF2C28C19D">
    <w:name w:val="C0A332CCCD1A4C4E9A0127FF2C28C19D"/>
  </w:style>
  <w:style w:type="paragraph" w:customStyle="1" w:styleId="156568A24C614A55B07E1915A348B10D">
    <w:name w:val="156568A24C614A55B07E1915A348B10D"/>
  </w:style>
  <w:style w:type="paragraph" w:customStyle="1" w:styleId="464B20E20FCA45CBB1DF34FEC12F9969">
    <w:name w:val="464B20E20FCA45CBB1DF34FEC12F9969"/>
  </w:style>
  <w:style w:type="paragraph" w:customStyle="1" w:styleId="D100C9EE78F849C0824EB6E4CB431D9A">
    <w:name w:val="D100C9EE78F849C0824EB6E4CB431D9A"/>
  </w:style>
  <w:style w:type="paragraph" w:customStyle="1" w:styleId="EFF7F1370ECB4EE092BCF8477865E5A0">
    <w:name w:val="EFF7F1370ECB4EE092BCF8477865E5A0"/>
  </w:style>
  <w:style w:type="paragraph" w:customStyle="1" w:styleId="CCCD601E2D52491D8CE841C1F0FE507F">
    <w:name w:val="CCCD601E2D52491D8CE841C1F0FE507F"/>
  </w:style>
  <w:style w:type="paragraph" w:customStyle="1" w:styleId="6628B756F6314AF6AA23580128F16C87">
    <w:name w:val="6628B756F6314AF6AA23580128F16C87"/>
  </w:style>
  <w:style w:type="paragraph" w:customStyle="1" w:styleId="ED5C486A258042F1BD0235045D4F92AF">
    <w:name w:val="ED5C486A258042F1BD0235045D4F92AF"/>
  </w:style>
  <w:style w:type="paragraph" w:customStyle="1" w:styleId="1FD72B0C07E54568BB1FF7DDEA3732FA">
    <w:name w:val="1FD72B0C07E54568BB1FF7DDEA3732FA"/>
  </w:style>
  <w:style w:type="paragraph" w:customStyle="1" w:styleId="35CA429DB50B4C269C0C06B0CC7FDC77">
    <w:name w:val="35CA429DB50B4C269C0C06B0CC7FDC77"/>
  </w:style>
  <w:style w:type="paragraph" w:customStyle="1" w:styleId="13A0FAE49A3441728EA88A927AA87131">
    <w:name w:val="13A0FAE49A3441728EA88A927AA87131"/>
  </w:style>
  <w:style w:type="paragraph" w:customStyle="1" w:styleId="8ADCEFCEF9DA4558B42515EFB14F5777">
    <w:name w:val="8ADCEFCEF9DA4558B42515EFB14F5777"/>
  </w:style>
  <w:style w:type="paragraph" w:customStyle="1" w:styleId="02FFCA32C33F459FA7F50499E7CCDC2D">
    <w:name w:val="02FFCA32C33F459FA7F50499E7CCDC2D"/>
  </w:style>
  <w:style w:type="paragraph" w:customStyle="1" w:styleId="3B8A4807C9EF49E48592F925684381CC">
    <w:name w:val="3B8A4807C9EF49E48592F925684381CC"/>
  </w:style>
  <w:style w:type="paragraph" w:customStyle="1" w:styleId="1270B433F0E149899DE5F9E406054A27">
    <w:name w:val="1270B433F0E149899DE5F9E406054A27"/>
  </w:style>
  <w:style w:type="paragraph" w:customStyle="1" w:styleId="9D52BEFF7814458D9AB23CCDBCD7752D">
    <w:name w:val="9D52BEFF7814458D9AB23CCDBCD7752D"/>
  </w:style>
  <w:style w:type="paragraph" w:customStyle="1" w:styleId="7718EB3540544CF8B1A72DBD2075F31A">
    <w:name w:val="7718EB3540544CF8B1A72DBD2075F31A"/>
  </w:style>
  <w:style w:type="paragraph" w:customStyle="1" w:styleId="840007F7BB214D818880D79CCFFD8F30">
    <w:name w:val="840007F7BB214D818880D79CCFFD8F30"/>
  </w:style>
  <w:style w:type="paragraph" w:customStyle="1" w:styleId="D92DF50015CA455095C970E1F30B2C41">
    <w:name w:val="D92DF50015CA455095C970E1F30B2C41"/>
  </w:style>
  <w:style w:type="paragraph" w:customStyle="1" w:styleId="37C408D8F134484CBBB6FB13CB28A3A1">
    <w:name w:val="37C408D8F134484CBBB6FB13CB28A3A1"/>
  </w:style>
  <w:style w:type="paragraph" w:customStyle="1" w:styleId="BFB2E28B7A6D4600B8CEAC3087C6FCA5">
    <w:name w:val="BFB2E28B7A6D4600B8CEAC3087C6FCA5"/>
  </w:style>
  <w:style w:type="paragraph" w:customStyle="1" w:styleId="0CA42F3DAB8647E6813732F78773C0AD">
    <w:name w:val="0CA42F3DAB8647E6813732F78773C0AD"/>
  </w:style>
  <w:style w:type="paragraph" w:customStyle="1" w:styleId="7D56495775E54F3C9E7D969B0FA2FB09">
    <w:name w:val="7D56495775E54F3C9E7D969B0FA2FB09"/>
  </w:style>
  <w:style w:type="paragraph" w:customStyle="1" w:styleId="C75CD48F123C429E92A8727CCBE34596">
    <w:name w:val="C75CD48F123C429E92A8727CCBE34596"/>
  </w:style>
  <w:style w:type="paragraph" w:customStyle="1" w:styleId="54AE38EB62B7438ABB9499B45F73C293">
    <w:name w:val="54AE38EB62B7438ABB9499B45F73C293"/>
  </w:style>
  <w:style w:type="paragraph" w:customStyle="1" w:styleId="7142BE8CCB40497B93BAC12B0603B228">
    <w:name w:val="7142BE8CCB40497B93BAC12B0603B228"/>
  </w:style>
  <w:style w:type="paragraph" w:customStyle="1" w:styleId="FB0F394E4F594E13A81A3A145EEACF40">
    <w:name w:val="FB0F394E4F594E13A81A3A145EEACF40"/>
  </w:style>
  <w:style w:type="paragraph" w:customStyle="1" w:styleId="A4621BBBB23C4930A5968E4D7FCA96B9">
    <w:name w:val="A4621BBBB23C4930A5968E4D7FCA96B9"/>
  </w:style>
  <w:style w:type="paragraph" w:customStyle="1" w:styleId="76B241692FF846BBA1392F9425BA93DC">
    <w:name w:val="76B241692FF846BBA1392F9425BA93DC"/>
  </w:style>
  <w:style w:type="paragraph" w:customStyle="1" w:styleId="AB77B8CEA81F46ABAD8CD99D8E6B7936">
    <w:name w:val="AB77B8CEA81F46ABAD8CD99D8E6B7936"/>
  </w:style>
  <w:style w:type="paragraph" w:customStyle="1" w:styleId="2104611134D241A0BAA3DC3F10740773">
    <w:name w:val="2104611134D241A0BAA3DC3F10740773"/>
  </w:style>
  <w:style w:type="paragraph" w:customStyle="1" w:styleId="421B679EE6AA46889CE528AE34665334">
    <w:name w:val="421B679EE6AA46889CE528AE34665334"/>
  </w:style>
  <w:style w:type="paragraph" w:customStyle="1" w:styleId="DFBF7948B1704AAE94082FCD8947FF11">
    <w:name w:val="DFBF7948B1704AAE94082FCD8947FF11"/>
  </w:style>
  <w:style w:type="paragraph" w:customStyle="1" w:styleId="3FA4DEE3D2FF491F9D78C9C30B47D95C">
    <w:name w:val="3FA4DEE3D2FF491F9D78C9C30B47D95C"/>
  </w:style>
  <w:style w:type="paragraph" w:customStyle="1" w:styleId="C13A3C8F768148AA83B8031DA24FC854">
    <w:name w:val="C13A3C8F768148AA83B8031DA24FC854"/>
  </w:style>
  <w:style w:type="paragraph" w:customStyle="1" w:styleId="A752E04960A7451E9FA69E8F833DFB81">
    <w:name w:val="A752E04960A7451E9FA69E8F833DFB81"/>
  </w:style>
  <w:style w:type="paragraph" w:customStyle="1" w:styleId="BEE755E14C604A2785562CDC98C5E6AB">
    <w:name w:val="BEE755E14C604A2785562CDC98C5E6AB"/>
  </w:style>
  <w:style w:type="paragraph" w:customStyle="1" w:styleId="1382CF6F8E964E5E8BF49B36A0EF15A0">
    <w:name w:val="1382CF6F8E964E5E8BF49B36A0EF15A0"/>
  </w:style>
  <w:style w:type="paragraph" w:customStyle="1" w:styleId="5CE2351B961E4308B5498C4AB8A33797">
    <w:name w:val="5CE2351B961E4308B5498C4AB8A33797"/>
  </w:style>
  <w:style w:type="paragraph" w:customStyle="1" w:styleId="9458F8802F844834B9A534C9F9C64A85">
    <w:name w:val="9458F8802F844834B9A534C9F9C64A85"/>
  </w:style>
  <w:style w:type="paragraph" w:customStyle="1" w:styleId="7FCD140C41D542EFB1398338EF279E29">
    <w:name w:val="7FCD140C41D542EFB1398338EF279E29"/>
  </w:style>
  <w:style w:type="paragraph" w:customStyle="1" w:styleId="A23BCD8AFCCD440DAD12812C97348A34">
    <w:name w:val="A23BCD8AFCCD440DAD12812C97348A34"/>
  </w:style>
  <w:style w:type="paragraph" w:customStyle="1" w:styleId="AE74933800354FE5A95B2A7D2FFB03B7">
    <w:name w:val="AE74933800354FE5A95B2A7D2FFB03B7"/>
  </w:style>
  <w:style w:type="paragraph" w:customStyle="1" w:styleId="E6A8616A94F845D4B4D044F7A4524110">
    <w:name w:val="E6A8616A94F845D4B4D044F7A4524110"/>
  </w:style>
  <w:style w:type="paragraph" w:customStyle="1" w:styleId="49EC92AF61D6440D929C6B9A4E189449">
    <w:name w:val="49EC92AF61D6440D929C6B9A4E189449"/>
  </w:style>
  <w:style w:type="paragraph" w:customStyle="1" w:styleId="AEEA5D3FE1944705BD088F37C316C46D">
    <w:name w:val="AEEA5D3FE1944705BD088F37C316C46D"/>
  </w:style>
  <w:style w:type="paragraph" w:customStyle="1" w:styleId="99BA501874D44F26A3AB53B8E471E5F2">
    <w:name w:val="99BA501874D44F26A3AB53B8E471E5F2"/>
  </w:style>
  <w:style w:type="paragraph" w:customStyle="1" w:styleId="12457240023042B5B0C4CDF3F8585207">
    <w:name w:val="12457240023042B5B0C4CDF3F8585207"/>
  </w:style>
  <w:style w:type="paragraph" w:customStyle="1" w:styleId="461100D21E7C4B479F4BEA54B2A5D54C">
    <w:name w:val="461100D21E7C4B479F4BEA54B2A5D54C"/>
  </w:style>
  <w:style w:type="paragraph" w:customStyle="1" w:styleId="A7482B8436204EAA92F0CAD452C88FED">
    <w:name w:val="A7482B8436204EAA92F0CAD452C88FED"/>
  </w:style>
  <w:style w:type="paragraph" w:customStyle="1" w:styleId="0C12CCC58D064330A7248B5B87936489">
    <w:name w:val="0C12CCC58D064330A7248B5B87936489"/>
  </w:style>
  <w:style w:type="paragraph" w:customStyle="1" w:styleId="F17EFDCE37264695A8E07CFAF4FDF766">
    <w:name w:val="F17EFDCE37264695A8E07CFAF4FDF766"/>
  </w:style>
  <w:style w:type="paragraph" w:customStyle="1" w:styleId="9878ACFB506942B78ECF50B2C0F7F659">
    <w:name w:val="9878ACFB506942B78ECF50B2C0F7F659"/>
  </w:style>
  <w:style w:type="paragraph" w:customStyle="1" w:styleId="9FDE73D123664950A86ECD4C40C879FF">
    <w:name w:val="9FDE73D123664950A86ECD4C40C879FF"/>
  </w:style>
  <w:style w:type="paragraph" w:customStyle="1" w:styleId="0EB8608F3824401BB2C2336D26754FFE">
    <w:name w:val="0EB8608F3824401BB2C2336D26754FFE"/>
  </w:style>
  <w:style w:type="paragraph" w:customStyle="1" w:styleId="E5884D573B9948C9B2802558B1F82CB3">
    <w:name w:val="E5884D573B9948C9B2802558B1F82CB3"/>
  </w:style>
  <w:style w:type="paragraph" w:customStyle="1" w:styleId="C1FA028F73E14F0FA379DB8569135B71">
    <w:name w:val="C1FA028F73E14F0FA379DB8569135B71"/>
  </w:style>
  <w:style w:type="paragraph" w:customStyle="1" w:styleId="ECFC44A4D0914E969ADDA5F33E81D62A">
    <w:name w:val="ECFC44A4D0914E969ADDA5F33E81D62A"/>
  </w:style>
  <w:style w:type="paragraph" w:customStyle="1" w:styleId="454982782833407DBCF43E6D9350E289">
    <w:name w:val="454982782833407DBCF43E6D9350E289"/>
  </w:style>
  <w:style w:type="paragraph" w:customStyle="1" w:styleId="655C7D8D79384A9FB6D6BC4638FF68E0">
    <w:name w:val="655C7D8D79384A9FB6D6BC4638FF68E0"/>
  </w:style>
  <w:style w:type="paragraph" w:customStyle="1" w:styleId="790ADD5A2D4747F59020C49CF1CD96CF">
    <w:name w:val="790ADD5A2D4747F59020C49CF1CD96CF"/>
  </w:style>
  <w:style w:type="paragraph" w:customStyle="1" w:styleId="260914DB40E64020A78FCEF7081CEE45">
    <w:name w:val="260914DB40E64020A78FCEF7081CEE45"/>
  </w:style>
  <w:style w:type="paragraph" w:customStyle="1" w:styleId="9816BA9D0B0D436AA64C028765027E48">
    <w:name w:val="9816BA9D0B0D436AA64C028765027E48"/>
  </w:style>
  <w:style w:type="paragraph" w:customStyle="1" w:styleId="77D85EEAA87F4897BE87FECFE0B373B3">
    <w:name w:val="77D85EEAA87F4897BE87FECFE0B373B3"/>
  </w:style>
  <w:style w:type="paragraph" w:customStyle="1" w:styleId="F3ABE36ED1244081B70570429D07317C">
    <w:name w:val="F3ABE36ED1244081B70570429D07317C"/>
  </w:style>
  <w:style w:type="paragraph" w:customStyle="1" w:styleId="FF54892609BA4242A485BAFD09F4D6A6">
    <w:name w:val="FF54892609BA4242A485BAFD09F4D6A6"/>
  </w:style>
  <w:style w:type="paragraph" w:customStyle="1" w:styleId="BB0994B5CFC94493B7A1B5FB7E9BC857">
    <w:name w:val="BB0994B5CFC94493B7A1B5FB7E9BC857"/>
  </w:style>
  <w:style w:type="paragraph" w:customStyle="1" w:styleId="AA9ABB97027C4E5C858E14E99D796912">
    <w:name w:val="AA9ABB97027C4E5C858E14E99D796912"/>
    <w:rsid w:val="00274DB7"/>
  </w:style>
  <w:style w:type="paragraph" w:customStyle="1" w:styleId="383EACAEB3A34F30AA16E669A1B2500B">
    <w:name w:val="383EACAEB3A34F30AA16E669A1B2500B"/>
    <w:rsid w:val="00274DB7"/>
  </w:style>
  <w:style w:type="paragraph" w:customStyle="1" w:styleId="7725F14983D24340B55E08D2E397C99A">
    <w:name w:val="7725F14983D24340B55E08D2E397C99A"/>
    <w:rsid w:val="00274DB7"/>
  </w:style>
  <w:style w:type="paragraph" w:customStyle="1" w:styleId="44B793205C91497DA17603EFCCBD53B9">
    <w:name w:val="44B793205C91497DA17603EFCCBD53B9"/>
    <w:rsid w:val="00274DB7"/>
  </w:style>
  <w:style w:type="paragraph" w:customStyle="1" w:styleId="245250CC52154ECE942B049F030C5AFC">
    <w:name w:val="245250CC52154ECE942B049F030C5AFC"/>
    <w:rsid w:val="00274DB7"/>
  </w:style>
  <w:style w:type="paragraph" w:customStyle="1" w:styleId="D9AAE288A92F429583573F105E45B8AA">
    <w:name w:val="D9AAE288A92F429583573F105E45B8AA"/>
    <w:rsid w:val="00274DB7"/>
  </w:style>
  <w:style w:type="paragraph" w:customStyle="1" w:styleId="DE9F49A469A54D6A8975D9E3DFB5BA18">
    <w:name w:val="DE9F49A469A54D6A8975D9E3DFB5BA18"/>
    <w:rsid w:val="00274DB7"/>
  </w:style>
  <w:style w:type="paragraph" w:customStyle="1" w:styleId="D598DD151C134925940500C81861F237">
    <w:name w:val="D598DD151C134925940500C81861F237"/>
    <w:rsid w:val="00274DB7"/>
  </w:style>
  <w:style w:type="paragraph" w:customStyle="1" w:styleId="5A2F240A7FBD423AAEEEE1BE506CB39A">
    <w:name w:val="5A2F240A7FBD423AAEEEE1BE506CB39A"/>
    <w:rsid w:val="00274DB7"/>
  </w:style>
  <w:style w:type="paragraph" w:customStyle="1" w:styleId="9D5E1EA1FFA244E0B23136F9A3CAB587">
    <w:name w:val="9D5E1EA1FFA244E0B23136F9A3CAB587"/>
    <w:rsid w:val="00274DB7"/>
  </w:style>
  <w:style w:type="paragraph" w:customStyle="1" w:styleId="217EEDB24E7F4B3399A30B670DEF7B91">
    <w:name w:val="217EEDB24E7F4B3399A30B670DEF7B91"/>
    <w:rsid w:val="00274DB7"/>
  </w:style>
  <w:style w:type="paragraph" w:customStyle="1" w:styleId="CDFAE5F292BB46B5A11185C0B6AA27EF">
    <w:name w:val="CDFAE5F292BB46B5A11185C0B6AA27EF"/>
    <w:rsid w:val="00274DB7"/>
  </w:style>
  <w:style w:type="paragraph" w:customStyle="1" w:styleId="1A13ADECE1944FADA10B3B6309A9DB8B">
    <w:name w:val="1A13ADECE1944FADA10B3B6309A9DB8B"/>
    <w:rsid w:val="00274DB7"/>
  </w:style>
  <w:style w:type="paragraph" w:customStyle="1" w:styleId="83200E013286455A8F6E7AC2CA4DB2DD">
    <w:name w:val="83200E013286455A8F6E7AC2CA4DB2DD"/>
    <w:rsid w:val="00274DB7"/>
  </w:style>
  <w:style w:type="paragraph" w:customStyle="1" w:styleId="6657DD5362E94AC6B39F19D7349BABB8">
    <w:name w:val="6657DD5362E94AC6B39F19D7349BABB8"/>
    <w:rsid w:val="00274DB7"/>
  </w:style>
  <w:style w:type="paragraph" w:customStyle="1" w:styleId="72B5E7AEE3E440EBA380243A0485F21E">
    <w:name w:val="72B5E7AEE3E440EBA380243A0485F21E"/>
    <w:rsid w:val="00274DB7"/>
  </w:style>
  <w:style w:type="paragraph" w:customStyle="1" w:styleId="14642ED2DA2C4300AAF5FD20F9C29277">
    <w:name w:val="14642ED2DA2C4300AAF5FD20F9C29277"/>
    <w:rsid w:val="00274DB7"/>
  </w:style>
  <w:style w:type="paragraph" w:customStyle="1" w:styleId="5616D657142743098B8A6C65C521F614">
    <w:name w:val="5616D657142743098B8A6C65C521F614"/>
    <w:rsid w:val="00274DB7"/>
  </w:style>
  <w:style w:type="paragraph" w:customStyle="1" w:styleId="41B3D6EEAD3C4316AA826E620C4C42EC">
    <w:name w:val="41B3D6EEAD3C4316AA826E620C4C42EC"/>
    <w:rsid w:val="00274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sumam</dc:creator>
  <cp:keywords/>
  <dc:description/>
  <cp:lastModifiedBy>Donala, Suma Madhuri</cp:lastModifiedBy>
  <cp:revision>1</cp:revision>
  <dcterms:created xsi:type="dcterms:W3CDTF">2018-03-20T23:14:00Z</dcterms:created>
  <dcterms:modified xsi:type="dcterms:W3CDTF">2018-03-20T23:15:00Z</dcterms:modified>
  <cp:version/>
</cp:coreProperties>
</file>