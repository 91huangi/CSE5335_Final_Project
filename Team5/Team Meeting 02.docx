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934879" w:rsidRPr="00D60069" w14:paraId="553DC14D" w14:textId="77777777" w:rsidTr="00F63CC1">
        <w:tc>
          <w:tcPr>
            <w:tcW w:w="7650" w:type="dxa"/>
          </w:tcPr>
          <w:p w14:paraId="46BBBFD4" w14:textId="77777777" w:rsidR="00934879" w:rsidRPr="00D60069" w:rsidRDefault="00934879" w:rsidP="00F63CC1">
            <w:pPr>
              <w:pStyle w:val="Title"/>
              <w:tabs>
                <w:tab w:val="left" w:pos="4380"/>
              </w:tabs>
            </w:pPr>
            <w:sdt>
              <w:sdtPr>
                <w:id w:val="2036925251"/>
                <w:placeholder>
                  <w:docPart w:val="2FE8278E610D4ADDB2D597165DDCA3CC"/>
                </w:placeholder>
                <w:temporary/>
                <w:showingPlcHdr/>
                <w15:appearance w15:val="hidden"/>
              </w:sdtPr>
              <w:sdtContent>
                <w:r w:rsidRPr="00D60069">
                  <w:t>Team Meeting</w:t>
                </w:r>
              </w:sdtContent>
            </w:sdt>
            <w:r>
              <w:t xml:space="preserve"> 02</w:t>
            </w:r>
          </w:p>
        </w:tc>
        <w:tc>
          <w:tcPr>
            <w:tcW w:w="2574" w:type="dxa"/>
            <w:vAlign w:val="bottom"/>
          </w:tcPr>
          <w:p w14:paraId="2BBAF7AA" w14:textId="77777777" w:rsidR="00934879" w:rsidRPr="00D60069" w:rsidRDefault="00934879" w:rsidP="00F63CC1">
            <w:pPr>
              <w:pStyle w:val="Heading3"/>
            </w:pPr>
            <w:r>
              <w:t>7 Mar 2018</w:t>
            </w:r>
          </w:p>
          <w:p w14:paraId="3EBC11D2" w14:textId="77777777" w:rsidR="00934879" w:rsidRPr="00D60069" w:rsidRDefault="00934879" w:rsidP="00F63CC1">
            <w:pPr>
              <w:pStyle w:val="Heading3"/>
            </w:pPr>
            <w:r>
              <w:t>5.00 PM</w:t>
            </w:r>
          </w:p>
          <w:p w14:paraId="50046FB1" w14:textId="77777777" w:rsidR="00934879" w:rsidRPr="00D60069" w:rsidRDefault="00934879" w:rsidP="00F63CC1">
            <w:pPr>
              <w:pStyle w:val="Heading3"/>
            </w:pPr>
            <w:r>
              <w:t>Location: Library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890"/>
        <w:gridCol w:w="3204"/>
      </w:tblGrid>
      <w:tr w:rsidR="00934879" w:rsidRPr="00D60069" w14:paraId="7100A2A6" w14:textId="77777777" w:rsidTr="00F63CC1">
        <w:sdt>
          <w:sdtPr>
            <w:id w:val="-2030712255"/>
            <w:placeholder>
              <w:docPart w:val="710BB815F29E4698956E102CE8560E5A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3D2D854F" w14:textId="77777777" w:rsidR="00934879" w:rsidRPr="00D60069" w:rsidRDefault="00934879" w:rsidP="00F63CC1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165FF57A" w14:textId="77777777" w:rsidR="00934879" w:rsidRPr="00D60069" w:rsidRDefault="00934879" w:rsidP="00F63CC1">
            <w:pPr>
              <w:spacing w:after="80"/>
            </w:pPr>
            <w:proofErr w:type="spellStart"/>
            <w:r>
              <w:t>Gadiraju</w:t>
            </w:r>
            <w:proofErr w:type="spellEnd"/>
            <w:r>
              <w:t>, Karthik Varma</w:t>
            </w:r>
          </w:p>
        </w:tc>
        <w:tc>
          <w:tcPr>
            <w:tcW w:w="1890" w:type="dxa"/>
            <w:tcMar>
              <w:top w:w="144" w:type="dxa"/>
            </w:tcMar>
          </w:tcPr>
          <w:p w14:paraId="7A59119F" w14:textId="77777777" w:rsidR="00934879" w:rsidRPr="00D60069" w:rsidRDefault="00934879" w:rsidP="00F63CC1">
            <w:pPr>
              <w:pStyle w:val="Heading2"/>
              <w:spacing w:after="80"/>
              <w:outlineLvl w:val="1"/>
            </w:pPr>
            <w:sdt>
              <w:sdtPr>
                <w:id w:val="-1831362075"/>
                <w:placeholder>
                  <w:docPart w:val="2F36568F1B244DE7A042DC03BA6E5714"/>
                </w:placeholder>
                <w:temporary/>
                <w:showingPlcHdr/>
                <w15:appearance w15:val="hidden"/>
              </w:sdtPr>
              <w:sdtContent>
                <w:r w:rsidRPr="00D60069">
                  <w:t>Type of meeting:</w:t>
                </w:r>
              </w:sdtContent>
            </w:sdt>
          </w:p>
        </w:tc>
        <w:tc>
          <w:tcPr>
            <w:tcW w:w="3204" w:type="dxa"/>
            <w:tcMar>
              <w:top w:w="144" w:type="dxa"/>
            </w:tcMar>
          </w:tcPr>
          <w:p w14:paraId="46060BD4" w14:textId="77777777" w:rsidR="00934879" w:rsidRPr="00D60069" w:rsidRDefault="00934879" w:rsidP="00F63CC1">
            <w:pPr>
              <w:spacing w:after="80"/>
            </w:pPr>
            <w:r>
              <w:t>Informal Meeting</w:t>
            </w:r>
          </w:p>
        </w:tc>
      </w:tr>
      <w:tr w:rsidR="00934879" w:rsidRPr="00D60069" w14:paraId="74DE472A" w14:textId="77777777" w:rsidTr="00F63CC1">
        <w:sdt>
          <w:sdtPr>
            <w:id w:val="860634873"/>
            <w:placeholder>
              <w:docPart w:val="9FF285835A614464A08918081FCD1C64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406CA3F4" w14:textId="77777777" w:rsidR="00934879" w:rsidRPr="00D60069" w:rsidRDefault="00934879" w:rsidP="00F63CC1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22DAA5FA" w14:textId="77777777" w:rsidR="00934879" w:rsidRPr="00D60069" w:rsidRDefault="00934879" w:rsidP="00F63CC1">
            <w:proofErr w:type="spellStart"/>
            <w:r>
              <w:t>Kanagaraj</w:t>
            </w:r>
            <w:proofErr w:type="spellEnd"/>
            <w:r>
              <w:t xml:space="preserve">, </w:t>
            </w:r>
            <w:proofErr w:type="spellStart"/>
            <w:r>
              <w:t>Raghul</w:t>
            </w:r>
            <w:proofErr w:type="spellEnd"/>
            <w:r>
              <w:t xml:space="preserve"> Raj</w:t>
            </w:r>
          </w:p>
        </w:tc>
        <w:tc>
          <w:tcPr>
            <w:tcW w:w="1890" w:type="dxa"/>
          </w:tcPr>
          <w:p w14:paraId="391E3599" w14:textId="77777777" w:rsidR="00934879" w:rsidRPr="00D60069" w:rsidRDefault="00934879" w:rsidP="00F63CC1">
            <w:pPr>
              <w:pStyle w:val="Heading2"/>
              <w:spacing w:after="80"/>
              <w:outlineLvl w:val="1"/>
            </w:pPr>
            <w:sdt>
              <w:sdtPr>
                <w:id w:val="669296428"/>
                <w:placeholder>
                  <w:docPart w:val="46908622DFB445D585263012D6B3F5F8"/>
                </w:placeholder>
                <w:temporary/>
                <w:showingPlcHdr/>
                <w15:appearance w15:val="hidden"/>
              </w:sdtPr>
              <w:sdtContent>
                <w:r w:rsidRPr="00D60069">
                  <w:t>Note taker:</w:t>
                </w:r>
              </w:sdtContent>
            </w:sdt>
          </w:p>
        </w:tc>
        <w:tc>
          <w:tcPr>
            <w:tcW w:w="3204" w:type="dxa"/>
          </w:tcPr>
          <w:p w14:paraId="56FAF6E3" w14:textId="77777777" w:rsidR="00934879" w:rsidRPr="00D60069" w:rsidRDefault="00934879" w:rsidP="00F63CC1">
            <w:pPr>
              <w:spacing w:after="80"/>
            </w:pPr>
            <w:r>
              <w:t>Donala, Suma Madhuri</w:t>
            </w:r>
          </w:p>
        </w:tc>
      </w:tr>
      <w:tr w:rsidR="00934879" w:rsidRPr="00D60069" w14:paraId="139F46EE" w14:textId="77777777" w:rsidTr="00F63CC1">
        <w:tc>
          <w:tcPr>
            <w:tcW w:w="1946" w:type="dxa"/>
          </w:tcPr>
          <w:p w14:paraId="0E5D1B42" w14:textId="77777777" w:rsidR="00934879" w:rsidRPr="00D60069" w:rsidRDefault="00934879" w:rsidP="00F63CC1">
            <w:pPr>
              <w:pStyle w:val="Heading2"/>
              <w:spacing w:after="80"/>
              <w:outlineLvl w:val="1"/>
            </w:pPr>
            <w:sdt>
              <w:sdtPr>
                <w:id w:val="-1323422538"/>
                <w:placeholder>
                  <w:docPart w:val="869B471DCC4342DD92F8507AF0365065"/>
                </w:placeholder>
                <w:temporary/>
                <w:showingPlcHdr/>
                <w15:appearance w15:val="hidden"/>
              </w:sdtPr>
              <w:sdtContent>
                <w:r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24EB7657" w14:textId="77777777" w:rsidR="00934879" w:rsidRPr="00D60069" w:rsidRDefault="00934879" w:rsidP="00F63CC1">
            <w:r>
              <w:t>Huang, Ivan</w:t>
            </w:r>
          </w:p>
        </w:tc>
        <w:tc>
          <w:tcPr>
            <w:tcW w:w="1890" w:type="dxa"/>
          </w:tcPr>
          <w:p w14:paraId="7827A664" w14:textId="77777777" w:rsidR="00934879" w:rsidRPr="00D60069" w:rsidRDefault="00934879" w:rsidP="00F63CC1">
            <w:pPr>
              <w:pStyle w:val="Heading2"/>
              <w:spacing w:after="80"/>
              <w:outlineLvl w:val="1"/>
            </w:pPr>
          </w:p>
        </w:tc>
        <w:tc>
          <w:tcPr>
            <w:tcW w:w="3204" w:type="dxa"/>
          </w:tcPr>
          <w:p w14:paraId="242752C6" w14:textId="77777777" w:rsidR="00934879" w:rsidRPr="00D60069" w:rsidRDefault="00934879" w:rsidP="00F63CC1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934879" w:rsidRPr="00D60069" w14:paraId="75E5CEA3" w14:textId="77777777" w:rsidTr="00F63CC1">
        <w:tc>
          <w:tcPr>
            <w:tcW w:w="1980" w:type="dxa"/>
            <w:tcMar>
              <w:top w:w="144" w:type="dxa"/>
            </w:tcMar>
          </w:tcPr>
          <w:p w14:paraId="6070D97F" w14:textId="77777777" w:rsidR="00934879" w:rsidRPr="00D60069" w:rsidRDefault="00934879" w:rsidP="00F63CC1">
            <w:pPr>
              <w:pStyle w:val="Heading2"/>
            </w:pPr>
            <w:sdt>
              <w:sdtPr>
                <w:id w:val="-2035187921"/>
                <w:placeholder>
                  <w:docPart w:val="86B972541A544BCCA1CEFFD2BD091CE0"/>
                </w:placeholder>
                <w:temporary/>
                <w:showingPlcHdr/>
                <w15:appearance w15:val="hidden"/>
              </w:sdtPr>
              <w:sdtContent>
                <w:r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6454D073" w14:textId="77777777" w:rsidR="00934879" w:rsidRDefault="00934879" w:rsidP="00F63CC1">
            <w:proofErr w:type="spellStart"/>
            <w:r>
              <w:t>Gadiraju</w:t>
            </w:r>
            <w:proofErr w:type="spellEnd"/>
            <w:r>
              <w:t>, Karthik Varma</w:t>
            </w:r>
          </w:p>
          <w:p w14:paraId="24CDBA86" w14:textId="77777777" w:rsidR="00934879" w:rsidRDefault="00934879" w:rsidP="00F63CC1">
            <w:r>
              <w:t>Huang, Ivan</w:t>
            </w:r>
          </w:p>
          <w:p w14:paraId="03796BFE" w14:textId="77777777" w:rsidR="00934879" w:rsidRDefault="00934879" w:rsidP="00F63CC1">
            <w:r>
              <w:t xml:space="preserve">Shetty, </w:t>
            </w:r>
            <w:proofErr w:type="spellStart"/>
            <w:r>
              <w:t>Sudeepkumar</w:t>
            </w:r>
            <w:proofErr w:type="spellEnd"/>
          </w:p>
          <w:p w14:paraId="6430A36C" w14:textId="77777777" w:rsidR="00934879" w:rsidRDefault="00934879" w:rsidP="00F63CC1">
            <w:r>
              <w:t>Donala, Suma Madhuri</w:t>
            </w:r>
          </w:p>
          <w:p w14:paraId="38FA5042" w14:textId="77777777" w:rsidR="00934879" w:rsidRPr="00D60069" w:rsidRDefault="00934879" w:rsidP="00F63CC1">
            <w:proofErr w:type="spellStart"/>
            <w:r>
              <w:t>Kanagaraj</w:t>
            </w:r>
            <w:proofErr w:type="spellEnd"/>
            <w:r>
              <w:t xml:space="preserve">, </w:t>
            </w:r>
            <w:proofErr w:type="spellStart"/>
            <w:r>
              <w:t>Raghul</w:t>
            </w:r>
            <w:proofErr w:type="spellEnd"/>
            <w:r>
              <w:t xml:space="preserve"> Raj</w:t>
            </w:r>
          </w:p>
        </w:tc>
      </w:tr>
      <w:tr w:rsidR="00934879" w:rsidRPr="00D60069" w14:paraId="4002DAC9" w14:textId="77777777" w:rsidTr="00F63CC1">
        <w:tc>
          <w:tcPr>
            <w:tcW w:w="1980" w:type="dxa"/>
          </w:tcPr>
          <w:p w14:paraId="0C353B2E" w14:textId="77777777" w:rsidR="00934879" w:rsidRPr="00D60069" w:rsidRDefault="00934879" w:rsidP="00F63CC1">
            <w:pPr>
              <w:pStyle w:val="Heading2"/>
            </w:pPr>
          </w:p>
        </w:tc>
        <w:tc>
          <w:tcPr>
            <w:tcW w:w="8244" w:type="dxa"/>
          </w:tcPr>
          <w:p w14:paraId="712BFFD7" w14:textId="77777777" w:rsidR="00934879" w:rsidRPr="00D60069" w:rsidRDefault="00934879" w:rsidP="00F63CC1"/>
        </w:tc>
      </w:tr>
    </w:tbl>
    <w:sdt>
      <w:sdtPr>
        <w:id w:val="-2145728362"/>
        <w:placeholder>
          <w:docPart w:val="8DE293C748814AFC94D9C7F4DC415C47"/>
        </w:placeholder>
        <w:temporary/>
        <w:showingPlcHdr/>
        <w15:appearance w15:val="hidden"/>
      </w:sdtPr>
      <w:sdtContent>
        <w:p w14:paraId="48901847" w14:textId="77777777" w:rsidR="00934879" w:rsidRPr="00D60069" w:rsidRDefault="00934879" w:rsidP="00934879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934879" w:rsidRPr="00D60069" w14:paraId="44C461E1" w14:textId="77777777" w:rsidTr="00F63CC1">
        <w:tc>
          <w:tcPr>
            <w:tcW w:w="1620" w:type="dxa"/>
          </w:tcPr>
          <w:p w14:paraId="5B002BAA" w14:textId="77777777" w:rsidR="00934879" w:rsidRPr="00D60069" w:rsidRDefault="00934879" w:rsidP="00F63CC1">
            <w:pPr>
              <w:pStyle w:val="Heading2"/>
            </w:pPr>
            <w:sdt>
              <w:sdtPr>
                <w:id w:val="2006862040"/>
                <w:placeholder>
                  <w:docPart w:val="EA9B19100DC84E69ADFDB8CA15FA7DDF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30980ABA" w14:textId="77777777" w:rsidR="00934879" w:rsidRPr="00D60069" w:rsidRDefault="00934879" w:rsidP="00F63CC1">
            <w:r>
              <w:t>Page layout and Web interface design</w:t>
            </w:r>
          </w:p>
        </w:tc>
        <w:tc>
          <w:tcPr>
            <w:tcW w:w="1324" w:type="dxa"/>
          </w:tcPr>
          <w:p w14:paraId="53E03F9C" w14:textId="77777777" w:rsidR="00934879" w:rsidRPr="00D60069" w:rsidRDefault="00934879" w:rsidP="00F63CC1">
            <w:pPr>
              <w:pStyle w:val="Heading2"/>
            </w:pPr>
            <w:sdt>
              <w:sdtPr>
                <w:id w:val="-670640759"/>
                <w:placeholder>
                  <w:docPart w:val="EA4D70A6C4E74761AB10EA5988B3A892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5CF52CCB" w14:textId="77777777" w:rsidR="00934879" w:rsidRPr="00D60069" w:rsidRDefault="00934879" w:rsidP="00F63CC1">
            <w:r>
              <w:t>Huang, Ivan</w:t>
            </w:r>
          </w:p>
        </w:tc>
      </w:tr>
    </w:tbl>
    <w:p w14:paraId="3CEBD16D" w14:textId="77777777" w:rsidR="00934879" w:rsidRPr="00D60069" w:rsidRDefault="00934879" w:rsidP="00934879">
      <w:pPr>
        <w:pStyle w:val="Heading4"/>
      </w:pPr>
      <w:sdt>
        <w:sdtPr>
          <w:id w:val="1640765181"/>
          <w:placeholder>
            <w:docPart w:val="1B09196581FF40F99783F0A923E24EE1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14:paraId="3DCE1086" w14:textId="77777777" w:rsidR="00934879" w:rsidRPr="00D60069" w:rsidRDefault="00934879" w:rsidP="00934879">
      <w:r>
        <w:t xml:space="preserve">To design the html and </w:t>
      </w:r>
      <w:proofErr w:type="spellStart"/>
      <w:r>
        <w:t>css</w:t>
      </w:r>
      <w:proofErr w:type="spellEnd"/>
      <w:r>
        <w:t xml:space="preserve"> pages required for project.</w:t>
      </w:r>
    </w:p>
    <w:p w14:paraId="255CBAED" w14:textId="77777777" w:rsidR="00934879" w:rsidRPr="00D60069" w:rsidRDefault="00934879" w:rsidP="00934879">
      <w:pPr>
        <w:pStyle w:val="Heading4"/>
      </w:pPr>
      <w:sdt>
        <w:sdtPr>
          <w:id w:val="1114093033"/>
          <w:placeholder>
            <w:docPart w:val="9A56B8B90D9A4B73BBA4310958608602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14:paraId="717BCC31" w14:textId="77777777" w:rsidR="00934879" w:rsidRPr="00D60069" w:rsidRDefault="00934879" w:rsidP="00934879">
      <w:r>
        <w:t>Basic web interface for the internship website has been developed.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934879" w:rsidRPr="00D60069" w14:paraId="2EA1E084" w14:textId="77777777" w:rsidTr="00F63CC1">
        <w:trPr>
          <w:tblHeader/>
        </w:trPr>
        <w:tc>
          <w:tcPr>
            <w:tcW w:w="5310" w:type="dxa"/>
            <w:vAlign w:val="bottom"/>
          </w:tcPr>
          <w:p w14:paraId="3555798C" w14:textId="77777777" w:rsidR="00934879" w:rsidRPr="00D60069" w:rsidRDefault="00934879" w:rsidP="00F63CC1">
            <w:pPr>
              <w:pStyle w:val="Heading2"/>
              <w:spacing w:after="80"/>
              <w:outlineLvl w:val="1"/>
            </w:pPr>
            <w:sdt>
              <w:sdtPr>
                <w:id w:val="197747861"/>
                <w:placeholder>
                  <w:docPart w:val="1B3AB8925771485CBE6421CB7E1AD0CB"/>
                </w:placeholder>
                <w:temporary/>
                <w:showingPlcHdr/>
                <w15:appearance w15:val="hidden"/>
              </w:sdtPr>
              <w:sdtContent>
                <w:r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2B24D28B" w14:textId="77777777" w:rsidR="00934879" w:rsidRPr="00D60069" w:rsidRDefault="00934879" w:rsidP="00F63CC1">
            <w:pPr>
              <w:pStyle w:val="Heading2"/>
              <w:spacing w:after="80"/>
              <w:outlineLvl w:val="1"/>
            </w:pPr>
            <w:sdt>
              <w:sdtPr>
                <w:id w:val="124288601"/>
                <w:placeholder>
                  <w:docPart w:val="B70397806F164E5D960616FF88C6BD15"/>
                </w:placeholder>
                <w:temporary/>
                <w:showingPlcHdr/>
                <w15:appearance w15:val="hidden"/>
              </w:sdtPr>
              <w:sdtContent>
                <w:r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EADDA70" w14:textId="77777777" w:rsidR="00934879" w:rsidRPr="00D60069" w:rsidRDefault="00934879" w:rsidP="00F63CC1">
            <w:pPr>
              <w:pStyle w:val="Heading2"/>
              <w:spacing w:after="80"/>
              <w:outlineLvl w:val="1"/>
            </w:pPr>
            <w:sdt>
              <w:sdtPr>
                <w:id w:val="2015952489"/>
                <w:placeholder>
                  <w:docPart w:val="F7487C8F165047079FB3F3A89A086FCA"/>
                </w:placeholder>
                <w:temporary/>
                <w:showingPlcHdr/>
                <w15:appearance w15:val="hidden"/>
              </w:sdtPr>
              <w:sdtContent>
                <w:r w:rsidRPr="00D60069">
                  <w:t>Deadline</w:t>
                </w:r>
              </w:sdtContent>
            </w:sdt>
          </w:p>
        </w:tc>
      </w:tr>
      <w:tr w:rsidR="00934879" w:rsidRPr="00D60069" w14:paraId="5840EAED" w14:textId="77777777" w:rsidTr="00F63CC1">
        <w:tc>
          <w:tcPr>
            <w:tcW w:w="5310" w:type="dxa"/>
          </w:tcPr>
          <w:p w14:paraId="132EFC07" w14:textId="2CB2BB8B" w:rsidR="00934879" w:rsidRDefault="00934879" w:rsidP="00F63CC1">
            <w:pPr>
              <w:pStyle w:val="ListBullet"/>
              <w:spacing w:after="80"/>
            </w:pPr>
            <w:r>
              <w:t>Discussed about further actions and role</w:t>
            </w:r>
            <w:r>
              <w:t>s</w:t>
            </w:r>
            <w:r>
              <w:t xml:space="preserve"> to proceed </w:t>
            </w:r>
          </w:p>
          <w:p w14:paraId="0C874461" w14:textId="77777777" w:rsidR="00934879" w:rsidRDefault="00934879" w:rsidP="00F63CC1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with the project</w:t>
            </w:r>
          </w:p>
          <w:p w14:paraId="3C56FAAE" w14:textId="77777777" w:rsidR="00934879" w:rsidRPr="00D60069" w:rsidRDefault="00934879" w:rsidP="00F63CC1">
            <w:pPr>
              <w:pStyle w:val="ListBullet"/>
              <w:spacing w:after="80"/>
            </w:pPr>
            <w:r>
              <w:t>Proposed different project layouts for th</w:t>
            </w:r>
            <w:bookmarkStart w:id="0" w:name="_GoBack"/>
            <w:bookmarkEnd w:id="0"/>
            <w:r>
              <w:t xml:space="preserve">e website  </w:t>
            </w:r>
          </w:p>
        </w:tc>
        <w:tc>
          <w:tcPr>
            <w:tcW w:w="3060" w:type="dxa"/>
          </w:tcPr>
          <w:p w14:paraId="6FDBBCF3" w14:textId="77777777" w:rsidR="00934879" w:rsidRDefault="00934879" w:rsidP="00F63CC1">
            <w:proofErr w:type="spellStart"/>
            <w:r>
              <w:t>Gadiraju</w:t>
            </w:r>
            <w:proofErr w:type="spellEnd"/>
            <w:r>
              <w:t>, Karthik Varma</w:t>
            </w:r>
          </w:p>
          <w:p w14:paraId="5BECAB04" w14:textId="77777777" w:rsidR="00934879" w:rsidRDefault="00934879" w:rsidP="00F63CC1">
            <w:r>
              <w:t>Huang, Ivan</w:t>
            </w:r>
          </w:p>
          <w:p w14:paraId="2169924B" w14:textId="77777777" w:rsidR="00934879" w:rsidRDefault="00934879" w:rsidP="00F63CC1">
            <w:r>
              <w:t xml:space="preserve">Shetty, </w:t>
            </w:r>
            <w:proofErr w:type="spellStart"/>
            <w:r>
              <w:t>Sudeepkumar</w:t>
            </w:r>
            <w:proofErr w:type="spellEnd"/>
          </w:p>
          <w:p w14:paraId="6A1E18EA" w14:textId="77777777" w:rsidR="00934879" w:rsidRDefault="00934879" w:rsidP="00F63CC1">
            <w:r>
              <w:t>Donala, Suma Madhuri</w:t>
            </w:r>
          </w:p>
          <w:p w14:paraId="1FAEC8C3" w14:textId="77777777" w:rsidR="00934879" w:rsidRPr="00D60069" w:rsidRDefault="00934879" w:rsidP="00F63CC1">
            <w:pPr>
              <w:spacing w:after="80"/>
            </w:pPr>
            <w:proofErr w:type="spellStart"/>
            <w:r>
              <w:t>Kanagaraj</w:t>
            </w:r>
            <w:proofErr w:type="spellEnd"/>
            <w:r>
              <w:t xml:space="preserve">, </w:t>
            </w:r>
            <w:proofErr w:type="spellStart"/>
            <w:r>
              <w:t>Raghul</w:t>
            </w:r>
            <w:proofErr w:type="spellEnd"/>
            <w:r>
              <w:t xml:space="preserve"> Raj</w:t>
            </w:r>
          </w:p>
        </w:tc>
        <w:tc>
          <w:tcPr>
            <w:tcW w:w="1854" w:type="dxa"/>
          </w:tcPr>
          <w:p w14:paraId="0F58AF11" w14:textId="77777777" w:rsidR="00934879" w:rsidRPr="00D60069" w:rsidRDefault="00934879" w:rsidP="00F63CC1">
            <w:pPr>
              <w:spacing w:after="80"/>
            </w:pPr>
            <w:r>
              <w:t>7 March 2018</w:t>
            </w:r>
          </w:p>
        </w:tc>
      </w:tr>
    </w:tbl>
    <w:p w14:paraId="4D817870" w14:textId="77777777" w:rsidR="00934879" w:rsidRPr="00D60069" w:rsidRDefault="00934879" w:rsidP="00934879">
      <w:pPr>
        <w:pStyle w:val="Heading1"/>
      </w:pPr>
      <w:sdt>
        <w:sdtPr>
          <w:id w:val="2101669129"/>
          <w:placeholder>
            <w:docPart w:val="714CC871F2E44799AC29B6CA707BDDE3"/>
          </w:placeholder>
          <w:temporary/>
          <w:showingPlcHdr/>
          <w15:appearance w15:val="hidden"/>
        </w:sdtPr>
        <w:sdtContent>
          <w:r w:rsidRPr="00D60069">
            <w:t>Other Information</w:t>
          </w:r>
        </w:sdtContent>
      </w:sdt>
    </w:p>
    <w:p w14:paraId="7AF64191" w14:textId="77777777" w:rsidR="00934879" w:rsidRPr="00D60069" w:rsidRDefault="00934879" w:rsidP="00934879">
      <w:pPr>
        <w:pStyle w:val="Heading4"/>
      </w:pPr>
      <w:sdt>
        <w:sdtPr>
          <w:id w:val="-472371423"/>
          <w:placeholder>
            <w:docPart w:val="7D514D163DA846D88C5CB004A89F257A"/>
          </w:placeholder>
          <w:temporary/>
          <w:showingPlcHdr/>
          <w15:appearance w15:val="hidden"/>
        </w:sdtPr>
        <w:sdtContent>
          <w:r w:rsidRPr="00D60069">
            <w:t>Observers:</w:t>
          </w:r>
        </w:sdtContent>
      </w:sdt>
    </w:p>
    <w:p w14:paraId="543E528F" w14:textId="77777777" w:rsidR="00934879" w:rsidRDefault="00934879" w:rsidP="00934879">
      <w:proofErr w:type="spellStart"/>
      <w:r>
        <w:t>Gadiraju</w:t>
      </w:r>
      <w:proofErr w:type="spellEnd"/>
      <w:r>
        <w:t>, Karthik Varma</w:t>
      </w:r>
    </w:p>
    <w:p w14:paraId="75F20D97" w14:textId="77777777" w:rsidR="00934879" w:rsidRDefault="00934879" w:rsidP="00934879">
      <w:r>
        <w:t>Huang, Ivan</w:t>
      </w:r>
    </w:p>
    <w:p w14:paraId="62004B4C" w14:textId="77777777" w:rsidR="00934879" w:rsidRDefault="00934879" w:rsidP="00934879">
      <w:r>
        <w:t xml:space="preserve">Shetty, </w:t>
      </w:r>
      <w:proofErr w:type="spellStart"/>
      <w:r>
        <w:t>Sudeepkumar</w:t>
      </w:r>
      <w:proofErr w:type="spellEnd"/>
    </w:p>
    <w:p w14:paraId="40557CC0" w14:textId="77777777" w:rsidR="00934879" w:rsidRDefault="00934879" w:rsidP="00934879">
      <w:r>
        <w:t>Donala, Suma Madhuri</w:t>
      </w:r>
    </w:p>
    <w:p w14:paraId="2A9F98EF" w14:textId="77777777" w:rsidR="00934879" w:rsidRPr="00D60069" w:rsidRDefault="00934879" w:rsidP="00934879">
      <w:proofErr w:type="spellStart"/>
      <w:r>
        <w:t>Kanagaraj</w:t>
      </w:r>
      <w:proofErr w:type="spellEnd"/>
      <w:r>
        <w:t xml:space="preserve">, </w:t>
      </w:r>
      <w:proofErr w:type="spellStart"/>
      <w:r>
        <w:t>Raghul</w:t>
      </w:r>
      <w:proofErr w:type="spellEnd"/>
      <w:r>
        <w:t xml:space="preserve"> Raj</w:t>
      </w:r>
    </w:p>
    <w:p w14:paraId="47BAD1BB" w14:textId="77777777" w:rsidR="00934879" w:rsidRPr="00D60069" w:rsidRDefault="00934879" w:rsidP="00934879">
      <w:pPr>
        <w:pStyle w:val="Heading4"/>
      </w:pPr>
      <w:sdt>
        <w:sdtPr>
          <w:id w:val="1376499628"/>
          <w:placeholder>
            <w:docPart w:val="38F07AE666B74081BE9C30F9E4FB9AE7"/>
          </w:placeholder>
          <w:temporary/>
          <w:showingPlcHdr/>
          <w15:appearance w15:val="hidden"/>
        </w:sdtPr>
        <w:sdtContent>
          <w:r w:rsidRPr="00D60069">
            <w:t>Resources:</w:t>
          </w:r>
        </w:sdtContent>
      </w:sdt>
    </w:p>
    <w:p w14:paraId="650CC2A8" w14:textId="77777777" w:rsidR="00934879" w:rsidRPr="00D60069" w:rsidRDefault="00934879" w:rsidP="00934879">
      <w:r>
        <w:t>LinkedIn, Indeed.</w:t>
      </w:r>
    </w:p>
    <w:p w14:paraId="35948B10" w14:textId="77777777" w:rsidR="00934879" w:rsidRPr="00D60069" w:rsidRDefault="00934879" w:rsidP="00934879">
      <w:pPr>
        <w:pStyle w:val="Heading4"/>
      </w:pPr>
      <w:sdt>
        <w:sdtPr>
          <w:id w:val="-1332053600"/>
          <w:placeholder>
            <w:docPart w:val="DBA908A5B8514049B01B50ABFA2AD84E"/>
          </w:placeholder>
          <w:temporary/>
          <w:showingPlcHdr/>
          <w15:appearance w15:val="hidden"/>
        </w:sdtPr>
        <w:sdtContent>
          <w:r w:rsidRPr="00D60069">
            <w:t>Special notes:</w:t>
          </w:r>
        </w:sdtContent>
      </w:sdt>
    </w:p>
    <w:p w14:paraId="1EA7AB19" w14:textId="77777777" w:rsidR="00934879" w:rsidRDefault="00934879" w:rsidP="00934879">
      <w:r>
        <w:t xml:space="preserve">Different layouts have been discussed to get more insights </w:t>
      </w:r>
    </w:p>
    <w:p w14:paraId="6845410C" w14:textId="3FDE1AED" w:rsidR="002B2D13" w:rsidRPr="00934879" w:rsidRDefault="002B2D13" w:rsidP="00934879"/>
    <w:sectPr w:rsidR="002B2D13" w:rsidRPr="0093487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BED5" w14:textId="77777777" w:rsidR="00E20006" w:rsidRDefault="00E20006">
      <w:pPr>
        <w:spacing w:before="0" w:after="0"/>
      </w:pPr>
      <w:r>
        <w:separator/>
      </w:r>
    </w:p>
  </w:endnote>
  <w:endnote w:type="continuationSeparator" w:id="0">
    <w:p w14:paraId="3EE13B7B" w14:textId="77777777" w:rsidR="00E20006" w:rsidRDefault="00E2000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E808B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0EF62" w14:textId="77777777" w:rsidR="00E20006" w:rsidRDefault="00E20006">
      <w:pPr>
        <w:spacing w:before="0" w:after="0"/>
      </w:pPr>
      <w:r>
        <w:separator/>
      </w:r>
    </w:p>
  </w:footnote>
  <w:footnote w:type="continuationSeparator" w:id="0">
    <w:p w14:paraId="18C946BD" w14:textId="77777777" w:rsidR="00E20006" w:rsidRDefault="00E2000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0945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79"/>
    <w:rsid w:val="001E0877"/>
    <w:rsid w:val="002B2D13"/>
    <w:rsid w:val="0034721D"/>
    <w:rsid w:val="003D5BF7"/>
    <w:rsid w:val="003F257D"/>
    <w:rsid w:val="005A7328"/>
    <w:rsid w:val="006344A8"/>
    <w:rsid w:val="00734EEC"/>
    <w:rsid w:val="007F04FA"/>
    <w:rsid w:val="00934879"/>
    <w:rsid w:val="00D60069"/>
    <w:rsid w:val="00D62E01"/>
    <w:rsid w:val="00D661EE"/>
    <w:rsid w:val="00E048B4"/>
    <w:rsid w:val="00E20006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230E8B"/>
  <w15:docId w15:val="{9DF58E6E-2A7C-449B-867F-85601064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879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am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E8278E610D4ADDB2D597165DDCA3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DF082-CC45-4F3E-A1EB-1CA80D00FE1B}"/>
      </w:docPartPr>
      <w:docPartBody>
        <w:p w:rsidR="00000000" w:rsidRDefault="00B72D0C" w:rsidP="00B72D0C">
          <w:pPr>
            <w:pStyle w:val="2FE8278E610D4ADDB2D597165DDCA3CC"/>
          </w:pPr>
          <w:r>
            <w:t>Team Meeting</w:t>
          </w:r>
        </w:p>
      </w:docPartBody>
    </w:docPart>
    <w:docPart>
      <w:docPartPr>
        <w:name w:val="710BB815F29E4698956E102CE8560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2A263-8285-4CCA-A891-E74584449A13}"/>
      </w:docPartPr>
      <w:docPartBody>
        <w:p w:rsidR="00000000" w:rsidRDefault="00B72D0C" w:rsidP="00B72D0C">
          <w:pPr>
            <w:pStyle w:val="710BB815F29E4698956E102CE8560E5A"/>
          </w:pPr>
          <w:r w:rsidRPr="00E048B4">
            <w:t>Meeting called by:</w:t>
          </w:r>
        </w:p>
      </w:docPartBody>
    </w:docPart>
    <w:docPart>
      <w:docPartPr>
        <w:name w:val="2F36568F1B244DE7A042DC03BA6E5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EE4F0-9AF7-45FD-8047-A3064AC89251}"/>
      </w:docPartPr>
      <w:docPartBody>
        <w:p w:rsidR="00000000" w:rsidRDefault="00B72D0C" w:rsidP="00B72D0C">
          <w:pPr>
            <w:pStyle w:val="2F36568F1B244DE7A042DC03BA6E5714"/>
          </w:pPr>
          <w:r w:rsidRPr="00E048B4">
            <w:t>Type of meeting:</w:t>
          </w:r>
        </w:p>
      </w:docPartBody>
    </w:docPart>
    <w:docPart>
      <w:docPartPr>
        <w:name w:val="9FF285835A614464A08918081FCD1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D9DA7-A8C1-47C5-9903-90B3D67EA254}"/>
      </w:docPartPr>
      <w:docPartBody>
        <w:p w:rsidR="00000000" w:rsidRDefault="00B72D0C" w:rsidP="00B72D0C">
          <w:pPr>
            <w:pStyle w:val="9FF285835A614464A08918081FCD1C64"/>
          </w:pPr>
          <w:r w:rsidRPr="00E048B4">
            <w:t>Facilitator:</w:t>
          </w:r>
        </w:p>
      </w:docPartBody>
    </w:docPart>
    <w:docPart>
      <w:docPartPr>
        <w:name w:val="46908622DFB445D585263012D6B3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20A16-A1FD-4C67-B767-BBD2D10FBE7E}"/>
      </w:docPartPr>
      <w:docPartBody>
        <w:p w:rsidR="00000000" w:rsidRDefault="00B72D0C" w:rsidP="00B72D0C">
          <w:pPr>
            <w:pStyle w:val="46908622DFB445D585263012D6B3F5F8"/>
          </w:pPr>
          <w:r w:rsidRPr="00E048B4">
            <w:t>Note taker:</w:t>
          </w:r>
        </w:p>
      </w:docPartBody>
    </w:docPart>
    <w:docPart>
      <w:docPartPr>
        <w:name w:val="869B471DCC4342DD92F8507AF0365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B5489-206D-4A98-AE87-C0BAB16F9995}"/>
      </w:docPartPr>
      <w:docPartBody>
        <w:p w:rsidR="00000000" w:rsidRDefault="00B72D0C" w:rsidP="00B72D0C">
          <w:pPr>
            <w:pStyle w:val="869B471DCC4342DD92F8507AF0365065"/>
          </w:pPr>
          <w:r w:rsidRPr="00E048B4">
            <w:t>Timekeeper:</w:t>
          </w:r>
        </w:p>
      </w:docPartBody>
    </w:docPart>
    <w:docPart>
      <w:docPartPr>
        <w:name w:val="86B972541A544BCCA1CEFFD2BD091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D7B4C-A508-4EA7-8C07-1F4030D4F37E}"/>
      </w:docPartPr>
      <w:docPartBody>
        <w:p w:rsidR="00000000" w:rsidRDefault="00B72D0C" w:rsidP="00B72D0C">
          <w:pPr>
            <w:pStyle w:val="86B972541A544BCCA1CEFFD2BD091CE0"/>
          </w:pPr>
          <w:r>
            <w:t>Attendees:</w:t>
          </w:r>
        </w:p>
      </w:docPartBody>
    </w:docPart>
    <w:docPart>
      <w:docPartPr>
        <w:name w:val="8DE293C748814AFC94D9C7F4DC415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571BF-25D4-4915-AACE-FE99F462E770}"/>
      </w:docPartPr>
      <w:docPartBody>
        <w:p w:rsidR="00000000" w:rsidRDefault="00B72D0C" w:rsidP="00B72D0C">
          <w:pPr>
            <w:pStyle w:val="8DE293C748814AFC94D9C7F4DC415C47"/>
          </w:pPr>
          <w:r>
            <w:t>Minutes</w:t>
          </w:r>
        </w:p>
      </w:docPartBody>
    </w:docPart>
    <w:docPart>
      <w:docPartPr>
        <w:name w:val="EA9B19100DC84E69ADFDB8CA15FA7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8E56-49A9-488E-9A84-D49D58BCB9D9}"/>
      </w:docPartPr>
      <w:docPartBody>
        <w:p w:rsidR="00000000" w:rsidRDefault="00B72D0C" w:rsidP="00B72D0C">
          <w:pPr>
            <w:pStyle w:val="EA9B19100DC84E69ADFDB8CA15FA7DDF"/>
          </w:pPr>
          <w:r>
            <w:t>Agenda item:</w:t>
          </w:r>
        </w:p>
      </w:docPartBody>
    </w:docPart>
    <w:docPart>
      <w:docPartPr>
        <w:name w:val="EA4D70A6C4E74761AB10EA5988B3A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862CB-A8C9-4800-B944-13CDBEA34CA4}"/>
      </w:docPartPr>
      <w:docPartBody>
        <w:p w:rsidR="00000000" w:rsidRDefault="00B72D0C" w:rsidP="00B72D0C">
          <w:pPr>
            <w:pStyle w:val="EA4D70A6C4E74761AB10EA5988B3A892"/>
          </w:pPr>
          <w:r>
            <w:t>Presenter:</w:t>
          </w:r>
        </w:p>
      </w:docPartBody>
    </w:docPart>
    <w:docPart>
      <w:docPartPr>
        <w:name w:val="1B09196581FF40F99783F0A923E2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2A234-0FEA-402B-B7E1-FDDE3F7D3C5E}"/>
      </w:docPartPr>
      <w:docPartBody>
        <w:p w:rsidR="00000000" w:rsidRDefault="00B72D0C" w:rsidP="00B72D0C">
          <w:pPr>
            <w:pStyle w:val="1B09196581FF40F99783F0A923E24EE1"/>
          </w:pPr>
          <w:r>
            <w:t>Discussion:</w:t>
          </w:r>
        </w:p>
      </w:docPartBody>
    </w:docPart>
    <w:docPart>
      <w:docPartPr>
        <w:name w:val="9A56B8B90D9A4B73BBA4310958608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BD0BA-5FC3-4DF6-BF5A-7AD77CB5E471}"/>
      </w:docPartPr>
      <w:docPartBody>
        <w:p w:rsidR="00000000" w:rsidRDefault="00B72D0C" w:rsidP="00B72D0C">
          <w:pPr>
            <w:pStyle w:val="9A56B8B90D9A4B73BBA4310958608602"/>
          </w:pPr>
          <w:r>
            <w:t>Conclusions:</w:t>
          </w:r>
        </w:p>
      </w:docPartBody>
    </w:docPart>
    <w:docPart>
      <w:docPartPr>
        <w:name w:val="1B3AB8925771485CBE6421CB7E1AD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18AFB-7860-42AF-AF0B-490E1D1EBC79}"/>
      </w:docPartPr>
      <w:docPartBody>
        <w:p w:rsidR="00000000" w:rsidRDefault="00B72D0C" w:rsidP="00B72D0C">
          <w:pPr>
            <w:pStyle w:val="1B3AB8925771485CBE6421CB7E1AD0CB"/>
          </w:pPr>
          <w:r>
            <w:t>Action items</w:t>
          </w:r>
        </w:p>
      </w:docPartBody>
    </w:docPart>
    <w:docPart>
      <w:docPartPr>
        <w:name w:val="B70397806F164E5D960616FF88C6B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BC7C-A7E0-4B43-A1E5-34101DD23168}"/>
      </w:docPartPr>
      <w:docPartBody>
        <w:p w:rsidR="00000000" w:rsidRDefault="00B72D0C" w:rsidP="00B72D0C">
          <w:pPr>
            <w:pStyle w:val="B70397806F164E5D960616FF88C6BD15"/>
          </w:pPr>
          <w:r>
            <w:t>Person responsible</w:t>
          </w:r>
        </w:p>
      </w:docPartBody>
    </w:docPart>
    <w:docPart>
      <w:docPartPr>
        <w:name w:val="F7487C8F165047079FB3F3A89A086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21F6F-0E32-434C-B609-4D61C0249A4A}"/>
      </w:docPartPr>
      <w:docPartBody>
        <w:p w:rsidR="00000000" w:rsidRDefault="00B72D0C" w:rsidP="00B72D0C">
          <w:pPr>
            <w:pStyle w:val="F7487C8F165047079FB3F3A89A086FCA"/>
          </w:pPr>
          <w:r>
            <w:t>Deadline</w:t>
          </w:r>
        </w:p>
      </w:docPartBody>
    </w:docPart>
    <w:docPart>
      <w:docPartPr>
        <w:name w:val="714CC871F2E44799AC29B6CA707BD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ADFE6-6327-4598-985C-106F6B7DB606}"/>
      </w:docPartPr>
      <w:docPartBody>
        <w:p w:rsidR="00000000" w:rsidRDefault="00B72D0C" w:rsidP="00B72D0C">
          <w:pPr>
            <w:pStyle w:val="714CC871F2E44799AC29B6CA707BDDE3"/>
          </w:pPr>
          <w:r>
            <w:t>Other Information</w:t>
          </w:r>
        </w:p>
      </w:docPartBody>
    </w:docPart>
    <w:docPart>
      <w:docPartPr>
        <w:name w:val="7D514D163DA846D88C5CB004A89F2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4205D-3719-4E55-B128-6A5003FDE3C2}"/>
      </w:docPartPr>
      <w:docPartBody>
        <w:p w:rsidR="00000000" w:rsidRDefault="00B72D0C" w:rsidP="00B72D0C">
          <w:pPr>
            <w:pStyle w:val="7D514D163DA846D88C5CB004A89F257A"/>
          </w:pPr>
          <w:r>
            <w:t>Observers:</w:t>
          </w:r>
        </w:p>
      </w:docPartBody>
    </w:docPart>
    <w:docPart>
      <w:docPartPr>
        <w:name w:val="38F07AE666B74081BE9C30F9E4FB9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8C2D4-CCCE-4504-97F5-C98D8077B1D5}"/>
      </w:docPartPr>
      <w:docPartBody>
        <w:p w:rsidR="00000000" w:rsidRDefault="00B72D0C" w:rsidP="00B72D0C">
          <w:pPr>
            <w:pStyle w:val="38F07AE666B74081BE9C30F9E4FB9AE7"/>
          </w:pPr>
          <w:r>
            <w:t>Resources:</w:t>
          </w:r>
        </w:p>
      </w:docPartBody>
    </w:docPart>
    <w:docPart>
      <w:docPartPr>
        <w:name w:val="DBA908A5B8514049B01B50ABFA2AD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A05A6-9DBA-493E-835E-9B76E8F75C19}"/>
      </w:docPartPr>
      <w:docPartBody>
        <w:p w:rsidR="00000000" w:rsidRDefault="00B72D0C" w:rsidP="00B72D0C">
          <w:pPr>
            <w:pStyle w:val="DBA908A5B8514049B01B50ABFA2AD84E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0C"/>
    <w:rsid w:val="00B348A4"/>
    <w:rsid w:val="00B7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EB6C866D84C598EFADFAF15AF8387">
    <w:name w:val="72BEB6C866D84C598EFADFAF15AF8387"/>
  </w:style>
  <w:style w:type="paragraph" w:customStyle="1" w:styleId="0C8CD7892CE2421F94029860B610A2F2">
    <w:name w:val="0C8CD7892CE2421F94029860B610A2F2"/>
  </w:style>
  <w:style w:type="paragraph" w:customStyle="1" w:styleId="A7C4B05C979F42768BCBD015CA0E047B">
    <w:name w:val="A7C4B05C979F42768BCBD015CA0E047B"/>
  </w:style>
  <w:style w:type="paragraph" w:customStyle="1" w:styleId="BE79B23A15204718965C278F0F1BF98C">
    <w:name w:val="BE79B23A15204718965C278F0F1BF98C"/>
  </w:style>
  <w:style w:type="paragraph" w:customStyle="1" w:styleId="6284724AFD93413DB178A86F801CC7DD">
    <w:name w:val="6284724AFD93413DB178A86F801CC7DD"/>
  </w:style>
  <w:style w:type="paragraph" w:customStyle="1" w:styleId="E611B01140DE4103B4AF4393420785D0">
    <w:name w:val="E611B01140DE4103B4AF4393420785D0"/>
  </w:style>
  <w:style w:type="paragraph" w:customStyle="1" w:styleId="1C0CED9B74F246FAB3C2FC22ACC55621">
    <w:name w:val="1C0CED9B74F246FAB3C2FC22ACC55621"/>
  </w:style>
  <w:style w:type="paragraph" w:customStyle="1" w:styleId="6D37498FA1F9423FAE1DA292DCE4B8CB">
    <w:name w:val="6D37498FA1F9423FAE1DA292DCE4B8CB"/>
  </w:style>
  <w:style w:type="paragraph" w:customStyle="1" w:styleId="75886D241A5B49E4885CC31635312B3C">
    <w:name w:val="75886D241A5B49E4885CC31635312B3C"/>
  </w:style>
  <w:style w:type="paragraph" w:customStyle="1" w:styleId="09B0078B31F444F3ABFDDDAE83ABF4A3">
    <w:name w:val="09B0078B31F444F3ABFDDDAE83ABF4A3"/>
  </w:style>
  <w:style w:type="paragraph" w:customStyle="1" w:styleId="D9045811B98E45468C595AEA631B3D7C">
    <w:name w:val="D9045811B98E45468C595AEA631B3D7C"/>
  </w:style>
  <w:style w:type="paragraph" w:customStyle="1" w:styleId="0975121779724DB3A88D03675EB9458F">
    <w:name w:val="0975121779724DB3A88D03675EB9458F"/>
  </w:style>
  <w:style w:type="paragraph" w:customStyle="1" w:styleId="6F100387C3DA415BB00AEE4C02CE3F88">
    <w:name w:val="6F100387C3DA415BB00AEE4C02CE3F88"/>
  </w:style>
  <w:style w:type="paragraph" w:customStyle="1" w:styleId="8314CAE358294F67B9E6F20933A443E4">
    <w:name w:val="8314CAE358294F67B9E6F20933A443E4"/>
  </w:style>
  <w:style w:type="paragraph" w:customStyle="1" w:styleId="FAEF46B005934DD78879282F92349614">
    <w:name w:val="FAEF46B005934DD78879282F92349614"/>
  </w:style>
  <w:style w:type="paragraph" w:customStyle="1" w:styleId="31DA97963AFD497A97145B35C58F83B7">
    <w:name w:val="31DA97963AFD497A97145B35C58F83B7"/>
  </w:style>
  <w:style w:type="paragraph" w:customStyle="1" w:styleId="6226EB527BBF4F90A230CF66DBBC5A86">
    <w:name w:val="6226EB527BBF4F90A230CF66DBBC5A86"/>
  </w:style>
  <w:style w:type="paragraph" w:customStyle="1" w:styleId="372E465850324F1CB371000A67FE1FB1">
    <w:name w:val="372E465850324F1CB371000A67FE1FB1"/>
  </w:style>
  <w:style w:type="paragraph" w:customStyle="1" w:styleId="BA100161FA354DA6BADAE472299DA398">
    <w:name w:val="BA100161FA354DA6BADAE472299DA398"/>
  </w:style>
  <w:style w:type="paragraph" w:customStyle="1" w:styleId="C7FA8B396618458097B9231FB2961A95">
    <w:name w:val="C7FA8B396618458097B9231FB2961A95"/>
  </w:style>
  <w:style w:type="paragraph" w:customStyle="1" w:styleId="7C8FAA33DD4E4161AE755D8892B519E3">
    <w:name w:val="7C8FAA33DD4E4161AE755D8892B519E3"/>
  </w:style>
  <w:style w:type="paragraph" w:customStyle="1" w:styleId="92C4D0BD9AC24281821D3491309CC4DE">
    <w:name w:val="92C4D0BD9AC24281821D3491309CC4DE"/>
  </w:style>
  <w:style w:type="paragraph" w:customStyle="1" w:styleId="D7A57763DD1247AC8D7E08295D1CC32A">
    <w:name w:val="D7A57763DD1247AC8D7E08295D1CC32A"/>
  </w:style>
  <w:style w:type="paragraph" w:customStyle="1" w:styleId="6111EED11D8447E68FB449F2524DF2F6">
    <w:name w:val="6111EED11D8447E68FB449F2524DF2F6"/>
  </w:style>
  <w:style w:type="paragraph" w:customStyle="1" w:styleId="04ACC4A7C621406E8FAE8471D8A4F5BF">
    <w:name w:val="04ACC4A7C621406E8FAE8471D8A4F5BF"/>
  </w:style>
  <w:style w:type="paragraph" w:customStyle="1" w:styleId="24C293796B14430E90392BC195779308">
    <w:name w:val="24C293796B14430E90392BC195779308"/>
  </w:style>
  <w:style w:type="paragraph" w:customStyle="1" w:styleId="11AC9F1B97D44D9BB521E3D04977BDD5">
    <w:name w:val="11AC9F1B97D44D9BB521E3D04977BDD5"/>
  </w:style>
  <w:style w:type="paragraph" w:customStyle="1" w:styleId="A9FC522B2A2948F0B4FE885F219E42EF">
    <w:name w:val="A9FC522B2A2948F0B4FE885F219E42EF"/>
  </w:style>
  <w:style w:type="paragraph" w:customStyle="1" w:styleId="8E250CBB718E4DEAA2191EFF741FF075">
    <w:name w:val="8E250CBB718E4DEAA2191EFF741FF075"/>
  </w:style>
  <w:style w:type="paragraph" w:customStyle="1" w:styleId="F1974D566F324940AB8C12A5DE61A773">
    <w:name w:val="F1974D566F324940AB8C12A5DE61A773"/>
  </w:style>
  <w:style w:type="paragraph" w:customStyle="1" w:styleId="9C753993B47D49ABBB0B2B1CEBBC780C">
    <w:name w:val="9C753993B47D49ABBB0B2B1CEBBC780C"/>
  </w:style>
  <w:style w:type="paragraph" w:customStyle="1" w:styleId="48D6E11C263E41DDB9853BAE04AC93A7">
    <w:name w:val="48D6E11C263E41DDB9853BAE04AC93A7"/>
  </w:style>
  <w:style w:type="paragraph" w:customStyle="1" w:styleId="045295BDA77B4A058F76043E3395EA5B">
    <w:name w:val="045295BDA77B4A058F76043E3395EA5B"/>
  </w:style>
  <w:style w:type="paragraph" w:customStyle="1" w:styleId="E2B0EBCF4A5A431DABC415AF585A6F77">
    <w:name w:val="E2B0EBCF4A5A431DABC415AF585A6F77"/>
  </w:style>
  <w:style w:type="paragraph" w:customStyle="1" w:styleId="888DF3447F4A4EBFB8EEEB9456F82D0A">
    <w:name w:val="888DF3447F4A4EBFB8EEEB9456F82D0A"/>
  </w:style>
  <w:style w:type="paragraph" w:customStyle="1" w:styleId="A6AEB6FCB26F4682890B5B2FE6D068E4">
    <w:name w:val="A6AEB6FCB26F4682890B5B2FE6D068E4"/>
  </w:style>
  <w:style w:type="paragraph" w:customStyle="1" w:styleId="A2BE7BFCD9C94862BF64734BFAFE20C4">
    <w:name w:val="A2BE7BFCD9C94862BF64734BFAFE20C4"/>
  </w:style>
  <w:style w:type="paragraph" w:customStyle="1" w:styleId="97CAFD038B48452180DAB4BDD57B1879">
    <w:name w:val="97CAFD038B48452180DAB4BDD57B1879"/>
  </w:style>
  <w:style w:type="paragraph" w:customStyle="1" w:styleId="6AF7CE0EB54747CD990BA5E7E92F5ADF">
    <w:name w:val="6AF7CE0EB54747CD990BA5E7E92F5ADF"/>
  </w:style>
  <w:style w:type="paragraph" w:customStyle="1" w:styleId="FDC64D016D5D456B9AEB5542AB71BF29">
    <w:name w:val="FDC64D016D5D456B9AEB5542AB71BF29"/>
  </w:style>
  <w:style w:type="paragraph" w:customStyle="1" w:styleId="8DB40F407C084A81BC13CFD8608B3FF1">
    <w:name w:val="8DB40F407C084A81BC13CFD8608B3FF1"/>
  </w:style>
  <w:style w:type="paragraph" w:customStyle="1" w:styleId="B3D6E445B14E4C4B91970A4949D4EFE6">
    <w:name w:val="B3D6E445B14E4C4B91970A4949D4EFE6"/>
  </w:style>
  <w:style w:type="paragraph" w:customStyle="1" w:styleId="C9D38688645B4E07A56FDEDEA95BF827">
    <w:name w:val="C9D38688645B4E07A56FDEDEA95BF827"/>
  </w:style>
  <w:style w:type="paragraph" w:customStyle="1" w:styleId="58CD447BFA2F4449A07DA135E17FB49A">
    <w:name w:val="58CD447BFA2F4449A07DA135E17FB49A"/>
  </w:style>
  <w:style w:type="paragraph" w:customStyle="1" w:styleId="CA1D16F6BC7A4827B9BE944ADEA4E47C">
    <w:name w:val="CA1D16F6BC7A4827B9BE944ADEA4E47C"/>
  </w:style>
  <w:style w:type="paragraph" w:customStyle="1" w:styleId="CEB2DD1E43184C86AFD6F77BA253BBDC">
    <w:name w:val="CEB2DD1E43184C86AFD6F77BA253BBDC"/>
  </w:style>
  <w:style w:type="paragraph" w:customStyle="1" w:styleId="1D585F7A996E45AE87337570F1F32DEB">
    <w:name w:val="1D585F7A996E45AE87337570F1F32DEB"/>
  </w:style>
  <w:style w:type="paragraph" w:customStyle="1" w:styleId="E1CF560AC60842A1B86FCD86A80279E7">
    <w:name w:val="E1CF560AC60842A1B86FCD86A80279E7"/>
  </w:style>
  <w:style w:type="paragraph" w:customStyle="1" w:styleId="4C99ADBCF9DC4C8F83105AD2E16337A8">
    <w:name w:val="4C99ADBCF9DC4C8F83105AD2E16337A8"/>
  </w:style>
  <w:style w:type="paragraph" w:customStyle="1" w:styleId="A6F003F445C94E5BBDB55E831621EB49">
    <w:name w:val="A6F003F445C94E5BBDB55E831621EB49"/>
  </w:style>
  <w:style w:type="paragraph" w:customStyle="1" w:styleId="8085859E98024E22A69E87DBCCBC62E9">
    <w:name w:val="8085859E98024E22A69E87DBCCBC62E9"/>
  </w:style>
  <w:style w:type="paragraph" w:customStyle="1" w:styleId="FB973AA115A548C9BF21CB2AE58EAD29">
    <w:name w:val="FB973AA115A548C9BF21CB2AE58EAD29"/>
  </w:style>
  <w:style w:type="paragraph" w:customStyle="1" w:styleId="024C5506961E4BBD951F2C31AC57E631">
    <w:name w:val="024C5506961E4BBD951F2C31AC57E631"/>
  </w:style>
  <w:style w:type="paragraph" w:customStyle="1" w:styleId="52F4B216A8B74D9E9F28825D4798315F">
    <w:name w:val="52F4B216A8B74D9E9F28825D4798315F"/>
  </w:style>
  <w:style w:type="paragraph" w:customStyle="1" w:styleId="5ECEB2B99AE84A19A293588B980D5422">
    <w:name w:val="5ECEB2B99AE84A19A293588B980D5422"/>
  </w:style>
  <w:style w:type="paragraph" w:customStyle="1" w:styleId="3F44FB5864474A9293F610300490817E">
    <w:name w:val="3F44FB5864474A9293F610300490817E"/>
  </w:style>
  <w:style w:type="paragraph" w:customStyle="1" w:styleId="B7A0D57392CF49518B5E2C167F1D582F">
    <w:name w:val="B7A0D57392CF49518B5E2C167F1D582F"/>
  </w:style>
  <w:style w:type="paragraph" w:customStyle="1" w:styleId="F98BE0CEC390454E9ACFFBD5F0C752B6">
    <w:name w:val="F98BE0CEC390454E9ACFFBD5F0C752B6"/>
  </w:style>
  <w:style w:type="paragraph" w:customStyle="1" w:styleId="2E968E974FA74404A771ACB5A54342D9">
    <w:name w:val="2E968E974FA74404A771ACB5A54342D9"/>
  </w:style>
  <w:style w:type="paragraph" w:customStyle="1" w:styleId="F6CCC9C6E5BA4E92AF57A84872D85A51">
    <w:name w:val="F6CCC9C6E5BA4E92AF57A84872D85A51"/>
  </w:style>
  <w:style w:type="paragraph" w:customStyle="1" w:styleId="934144D503F94991BAC91B6A8E9CA35B">
    <w:name w:val="934144D503F94991BAC91B6A8E9CA35B"/>
  </w:style>
  <w:style w:type="paragraph" w:customStyle="1" w:styleId="722C65B7F5764051A5C203BE18943077">
    <w:name w:val="722C65B7F5764051A5C203BE18943077"/>
  </w:style>
  <w:style w:type="paragraph" w:customStyle="1" w:styleId="693394A538EC4450AF88B155DFD424BF">
    <w:name w:val="693394A538EC4450AF88B155DFD424BF"/>
  </w:style>
  <w:style w:type="paragraph" w:customStyle="1" w:styleId="2DB0AF4ADA1847A4BA152CFAE0AD35A9">
    <w:name w:val="2DB0AF4ADA1847A4BA152CFAE0AD35A9"/>
  </w:style>
  <w:style w:type="paragraph" w:customStyle="1" w:styleId="E668275DA6714790AC83D55BDA4F8E42">
    <w:name w:val="E668275DA6714790AC83D55BDA4F8E42"/>
  </w:style>
  <w:style w:type="paragraph" w:customStyle="1" w:styleId="B964154F4CDE4B99935955D73C664298">
    <w:name w:val="B964154F4CDE4B99935955D73C664298"/>
  </w:style>
  <w:style w:type="paragraph" w:customStyle="1" w:styleId="D2DDE4E3848947568C83AD7AB3A2EE26">
    <w:name w:val="D2DDE4E3848947568C83AD7AB3A2EE26"/>
  </w:style>
  <w:style w:type="paragraph" w:customStyle="1" w:styleId="C8E947719F1E48ECA67F90CF792E27FC">
    <w:name w:val="C8E947719F1E48ECA67F90CF792E27FC"/>
  </w:style>
  <w:style w:type="paragraph" w:customStyle="1" w:styleId="CB646DBB1A044828A97B55371BC8836A">
    <w:name w:val="CB646DBB1A044828A97B55371BC8836A"/>
  </w:style>
  <w:style w:type="paragraph" w:customStyle="1" w:styleId="EE39EEBF65AD4E49BDD757CA870F71BE">
    <w:name w:val="EE39EEBF65AD4E49BDD757CA870F71BE"/>
  </w:style>
  <w:style w:type="paragraph" w:customStyle="1" w:styleId="E3D7C4B8A12E479EAFDA85D69CB94040">
    <w:name w:val="E3D7C4B8A12E479EAFDA85D69CB94040"/>
  </w:style>
  <w:style w:type="paragraph" w:customStyle="1" w:styleId="C424DEDF64F94AE98C49D761B148BE9B">
    <w:name w:val="C424DEDF64F94AE98C49D761B148BE9B"/>
  </w:style>
  <w:style w:type="paragraph" w:customStyle="1" w:styleId="066C29BA4E4D45D2A7024B3D153E1B7D">
    <w:name w:val="066C29BA4E4D45D2A7024B3D153E1B7D"/>
  </w:style>
  <w:style w:type="paragraph" w:customStyle="1" w:styleId="57E38D9E1D56401CB68A30AF6F9E2616">
    <w:name w:val="57E38D9E1D56401CB68A30AF6F9E2616"/>
  </w:style>
  <w:style w:type="paragraph" w:customStyle="1" w:styleId="AEC798AA74874F7381FAB276A4F9C9EA">
    <w:name w:val="AEC798AA74874F7381FAB276A4F9C9EA"/>
  </w:style>
  <w:style w:type="paragraph" w:customStyle="1" w:styleId="2CAAE479EC1C43D2AD44DBCF1CDF59AF">
    <w:name w:val="2CAAE479EC1C43D2AD44DBCF1CDF59AF"/>
  </w:style>
  <w:style w:type="paragraph" w:customStyle="1" w:styleId="39E1094B96F94087BB054561C93716AE">
    <w:name w:val="39E1094B96F94087BB054561C93716AE"/>
  </w:style>
  <w:style w:type="paragraph" w:customStyle="1" w:styleId="7FF9FAC9C4144916B720D9C3204409CC">
    <w:name w:val="7FF9FAC9C4144916B720D9C3204409CC"/>
  </w:style>
  <w:style w:type="paragraph" w:customStyle="1" w:styleId="7204FA35DACF4AC58F214404CDF98DBD">
    <w:name w:val="7204FA35DACF4AC58F214404CDF98DBD"/>
  </w:style>
  <w:style w:type="paragraph" w:customStyle="1" w:styleId="5AB8BCC1E4444B1ABDB21496B2513810">
    <w:name w:val="5AB8BCC1E4444B1ABDB21496B2513810"/>
  </w:style>
  <w:style w:type="paragraph" w:customStyle="1" w:styleId="ED2649AE585446798D4283DCE5811BAF">
    <w:name w:val="ED2649AE585446798D4283DCE5811BAF"/>
  </w:style>
  <w:style w:type="paragraph" w:customStyle="1" w:styleId="4D263064070D4B6B89035DC9AEDCF3BC">
    <w:name w:val="4D263064070D4B6B89035DC9AEDCF3BC"/>
  </w:style>
  <w:style w:type="paragraph" w:customStyle="1" w:styleId="940665C36EBC43EDBC057BB04DEC7E43">
    <w:name w:val="940665C36EBC43EDBC057BB04DEC7E43"/>
  </w:style>
  <w:style w:type="paragraph" w:customStyle="1" w:styleId="D856A9F089E24651B27BB0F753056EE2">
    <w:name w:val="D856A9F089E24651B27BB0F753056EE2"/>
  </w:style>
  <w:style w:type="paragraph" w:customStyle="1" w:styleId="9514F24C1CB8469087853F2076870EB9">
    <w:name w:val="9514F24C1CB8469087853F2076870EB9"/>
  </w:style>
  <w:style w:type="paragraph" w:customStyle="1" w:styleId="4068D3A959D84214915EE9E640D93F41">
    <w:name w:val="4068D3A959D84214915EE9E640D93F41"/>
  </w:style>
  <w:style w:type="paragraph" w:customStyle="1" w:styleId="B05FF85FB0C041D889455AA0816E0EF4">
    <w:name w:val="B05FF85FB0C041D889455AA0816E0EF4"/>
  </w:style>
  <w:style w:type="paragraph" w:customStyle="1" w:styleId="D4EA49F7E3F04BF6A4E8C2D38DF4C94A">
    <w:name w:val="D4EA49F7E3F04BF6A4E8C2D38DF4C94A"/>
  </w:style>
  <w:style w:type="paragraph" w:customStyle="1" w:styleId="2FE8278E610D4ADDB2D597165DDCA3CC">
    <w:name w:val="2FE8278E610D4ADDB2D597165DDCA3CC"/>
    <w:rsid w:val="00B72D0C"/>
  </w:style>
  <w:style w:type="paragraph" w:customStyle="1" w:styleId="710BB815F29E4698956E102CE8560E5A">
    <w:name w:val="710BB815F29E4698956E102CE8560E5A"/>
    <w:rsid w:val="00B72D0C"/>
  </w:style>
  <w:style w:type="paragraph" w:customStyle="1" w:styleId="2F36568F1B244DE7A042DC03BA6E5714">
    <w:name w:val="2F36568F1B244DE7A042DC03BA6E5714"/>
    <w:rsid w:val="00B72D0C"/>
  </w:style>
  <w:style w:type="paragraph" w:customStyle="1" w:styleId="9FF285835A614464A08918081FCD1C64">
    <w:name w:val="9FF285835A614464A08918081FCD1C64"/>
    <w:rsid w:val="00B72D0C"/>
  </w:style>
  <w:style w:type="paragraph" w:customStyle="1" w:styleId="46908622DFB445D585263012D6B3F5F8">
    <w:name w:val="46908622DFB445D585263012D6B3F5F8"/>
    <w:rsid w:val="00B72D0C"/>
  </w:style>
  <w:style w:type="paragraph" w:customStyle="1" w:styleId="869B471DCC4342DD92F8507AF0365065">
    <w:name w:val="869B471DCC4342DD92F8507AF0365065"/>
    <w:rsid w:val="00B72D0C"/>
  </w:style>
  <w:style w:type="paragraph" w:customStyle="1" w:styleId="86B972541A544BCCA1CEFFD2BD091CE0">
    <w:name w:val="86B972541A544BCCA1CEFFD2BD091CE0"/>
    <w:rsid w:val="00B72D0C"/>
  </w:style>
  <w:style w:type="paragraph" w:customStyle="1" w:styleId="8DE293C748814AFC94D9C7F4DC415C47">
    <w:name w:val="8DE293C748814AFC94D9C7F4DC415C47"/>
    <w:rsid w:val="00B72D0C"/>
  </w:style>
  <w:style w:type="paragraph" w:customStyle="1" w:styleId="EA9B19100DC84E69ADFDB8CA15FA7DDF">
    <w:name w:val="EA9B19100DC84E69ADFDB8CA15FA7DDF"/>
    <w:rsid w:val="00B72D0C"/>
  </w:style>
  <w:style w:type="paragraph" w:customStyle="1" w:styleId="EA4D70A6C4E74761AB10EA5988B3A892">
    <w:name w:val="EA4D70A6C4E74761AB10EA5988B3A892"/>
    <w:rsid w:val="00B72D0C"/>
  </w:style>
  <w:style w:type="paragraph" w:customStyle="1" w:styleId="1B09196581FF40F99783F0A923E24EE1">
    <w:name w:val="1B09196581FF40F99783F0A923E24EE1"/>
    <w:rsid w:val="00B72D0C"/>
  </w:style>
  <w:style w:type="paragraph" w:customStyle="1" w:styleId="9A56B8B90D9A4B73BBA4310958608602">
    <w:name w:val="9A56B8B90D9A4B73BBA4310958608602"/>
    <w:rsid w:val="00B72D0C"/>
  </w:style>
  <w:style w:type="paragraph" w:customStyle="1" w:styleId="1B3AB8925771485CBE6421CB7E1AD0CB">
    <w:name w:val="1B3AB8925771485CBE6421CB7E1AD0CB"/>
    <w:rsid w:val="00B72D0C"/>
  </w:style>
  <w:style w:type="paragraph" w:customStyle="1" w:styleId="B70397806F164E5D960616FF88C6BD15">
    <w:name w:val="B70397806F164E5D960616FF88C6BD15"/>
    <w:rsid w:val="00B72D0C"/>
  </w:style>
  <w:style w:type="paragraph" w:customStyle="1" w:styleId="F7487C8F165047079FB3F3A89A086FCA">
    <w:name w:val="F7487C8F165047079FB3F3A89A086FCA"/>
    <w:rsid w:val="00B72D0C"/>
  </w:style>
  <w:style w:type="paragraph" w:customStyle="1" w:styleId="714CC871F2E44799AC29B6CA707BDDE3">
    <w:name w:val="714CC871F2E44799AC29B6CA707BDDE3"/>
    <w:rsid w:val="00B72D0C"/>
  </w:style>
  <w:style w:type="paragraph" w:customStyle="1" w:styleId="7D514D163DA846D88C5CB004A89F257A">
    <w:name w:val="7D514D163DA846D88C5CB004A89F257A"/>
    <w:rsid w:val="00B72D0C"/>
  </w:style>
  <w:style w:type="paragraph" w:customStyle="1" w:styleId="38F07AE666B74081BE9C30F9E4FB9AE7">
    <w:name w:val="38F07AE666B74081BE9C30F9E4FB9AE7"/>
    <w:rsid w:val="00B72D0C"/>
  </w:style>
  <w:style w:type="paragraph" w:customStyle="1" w:styleId="DBA908A5B8514049B01B50ABFA2AD84E">
    <w:name w:val="DBA908A5B8514049B01B50ABFA2AD84E"/>
    <w:rsid w:val="00B72D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sumam</dc:creator>
  <cp:keywords/>
  <dc:description/>
  <cp:lastModifiedBy>Donala, Suma Madhuri</cp:lastModifiedBy>
  <cp:revision>1</cp:revision>
  <dcterms:created xsi:type="dcterms:W3CDTF">2018-03-20T23:12:00Z</dcterms:created>
  <dcterms:modified xsi:type="dcterms:W3CDTF">2018-03-20T23:13:00Z</dcterms:modified>
  <cp:version/>
</cp:coreProperties>
</file>